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045C" w:rsidRPr="000626FA" w:rsidRDefault="00115F9A">
      <w:pPr>
        <w:jc w:val="both"/>
        <w:rPr>
          <w:rFonts w:ascii="Arial" w:hAnsi="Arial" w:cs="Arial"/>
          <w:sz w:val="20"/>
        </w:rPr>
      </w:pPr>
      <w:r w:rsidRPr="000626FA">
        <w:rPr>
          <w:rFonts w:ascii="Arial" w:hAnsi="Arial" w:cs="Arial"/>
          <w:noProof/>
          <w:sz w:val="20"/>
          <w:lang w:val="en-US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-675005</wp:posOffset>
                </wp:positionV>
                <wp:extent cx="7473315" cy="1920240"/>
                <wp:effectExtent l="0" t="0" r="26670" b="14605"/>
                <wp:wrapNone/>
                <wp:docPr id="6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473315" cy="1920240"/>
                        </a:xfrm>
                        <a:prstGeom prst="rect">
                          <a:avLst/>
                        </a:prstGeom>
                        <a:solidFill>
                          <a:srgbClr val="C0C0C0">
                            <a:alpha val="32001"/>
                          </a:srgbClr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45C" w:rsidRPr="00201C3B" w:rsidRDefault="00584644" w:rsidP="002B004D">
                            <w:pPr>
                              <w:pStyle w:val="Header"/>
                              <w:rPr>
                                <w:rFonts w:ascii="Arial" w:hAnsi="Arial" w:cs="Arial"/>
                                <w:i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32"/>
                                <w:szCs w:val="32"/>
                                <w:lang w:val="en-US"/>
                              </w:rPr>
                              <w:t>Hisham</w:t>
                            </w:r>
                            <w:proofErr w:type="spellEnd"/>
                            <w:r w:rsidR="00277AC3" w:rsidRPr="00201C3B">
                              <w:rPr>
                                <w:rFonts w:ascii="Arial" w:hAnsi="Arial" w:cs="Arial"/>
                                <w:i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32"/>
                                <w:szCs w:val="32"/>
                                <w:lang w:val="en-US"/>
                              </w:rPr>
                              <w:t>Khali</w:t>
                            </w:r>
                            <w:r w:rsidR="00277AC3" w:rsidRPr="00201C3B">
                              <w:rPr>
                                <w:rFonts w:ascii="Arial" w:hAnsi="Arial" w:cs="Arial"/>
                                <w:iCs/>
                                <w:sz w:val="32"/>
                                <w:szCs w:val="32"/>
                                <w:lang w:val="en-US"/>
                              </w:rPr>
                              <w:t>d Al-</w:t>
                            </w:r>
                            <w:proofErr w:type="spellStart"/>
                            <w:r w:rsidR="00277AC3" w:rsidRPr="00201C3B">
                              <w:rPr>
                                <w:rFonts w:ascii="Arial" w:hAnsi="Arial" w:cs="Arial"/>
                                <w:iCs/>
                                <w:sz w:val="32"/>
                                <w:szCs w:val="32"/>
                                <w:lang w:val="en-US"/>
                              </w:rPr>
                              <w:t>Salihy</w:t>
                            </w:r>
                            <w:proofErr w:type="spellEnd"/>
                          </w:p>
                          <w:p w:rsidR="00277AC3" w:rsidRDefault="00277AC3" w:rsidP="002B004D">
                            <w:pPr>
                              <w:pStyle w:val="Header"/>
                              <w:rPr>
                                <w:rFonts w:ascii="Arial" w:hAnsi="Arial" w:cs="Arial"/>
                                <w:i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01C3B">
                              <w:rPr>
                                <w:rFonts w:ascii="Arial" w:hAnsi="Arial" w:cs="Arial"/>
                                <w:iCs/>
                                <w:sz w:val="32"/>
                                <w:szCs w:val="32"/>
                                <w:lang w:val="en-US"/>
                              </w:rPr>
                              <w:t>Tel;-</w:t>
                            </w:r>
                            <w:r w:rsidR="00111670">
                              <w:rPr>
                                <w:rFonts w:ascii="Arial" w:hAnsi="Arial" w:cs="Arial"/>
                                <w:iCs/>
                                <w:sz w:val="32"/>
                                <w:szCs w:val="32"/>
                                <w:lang w:val="en-US"/>
                              </w:rPr>
                              <w:t>07510645571</w:t>
                            </w:r>
                          </w:p>
                          <w:p w:rsidR="00111670" w:rsidRDefault="00A6464C" w:rsidP="002B004D">
                            <w:pPr>
                              <w:pStyle w:val="Header"/>
                              <w:rPr>
                                <w:rFonts w:ascii="Arial" w:hAnsi="Arial" w:cs="Arial"/>
                                <w:i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32"/>
                                <w:szCs w:val="32"/>
                                <w:lang w:val="en-US"/>
                              </w:rPr>
                              <w:t xml:space="preserve">E-mail:- </w:t>
                            </w:r>
                            <w:r w:rsidR="006B1136">
                              <w:rPr>
                                <w:rFonts w:ascii="Arial" w:hAnsi="Arial" w:cs="Arial"/>
                                <w:iCs/>
                                <w:sz w:val="32"/>
                                <w:szCs w:val="32"/>
                                <w:lang w:val="en-US"/>
                              </w:rPr>
                              <w:t>hishamkhalid1993@gmail.com</w:t>
                            </w:r>
                          </w:p>
                          <w:p w:rsidR="00F23A43" w:rsidRPr="00201C3B" w:rsidRDefault="00F23A43" w:rsidP="002B004D">
                            <w:pPr>
                              <w:pStyle w:val="Header"/>
                              <w:rPr>
                                <w:rFonts w:ascii="Arial" w:hAnsi="Arial" w:cs="Arial"/>
                                <w:i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277AC3" w:rsidRPr="00201C3B" w:rsidRDefault="00277AC3" w:rsidP="00277AC3">
                            <w:pPr>
                              <w:pStyle w:val="Header"/>
                              <w:rPr>
                                <w:rFonts w:ascii="Arial" w:hAnsi="Arial" w:cs="Arial"/>
                                <w:i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01C3B">
                              <w:rPr>
                                <w:rFonts w:ascii="Arial" w:hAnsi="Arial" w:cs="Arial"/>
                                <w:iCs/>
                                <w:sz w:val="32"/>
                                <w:szCs w:val="32"/>
                                <w:lang w:val="en-US"/>
                              </w:rPr>
                              <w:t xml:space="preserve">Date of birth.:- </w:t>
                            </w:r>
                            <w:r w:rsidR="006B1136">
                              <w:rPr>
                                <w:rFonts w:ascii="Arial" w:hAnsi="Arial" w:cs="Arial"/>
                                <w:iCs/>
                                <w:sz w:val="32"/>
                                <w:szCs w:val="32"/>
                                <w:lang w:val="en-US"/>
                              </w:rPr>
                              <w:t>23-9-1993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4" o:spid="_x0000_s1026" type="#_x0000_t202" style="position:absolute;left:0;text-align:left;margin-left:-25.65pt;margin-top:-53.15pt;width:588.45pt;height:151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" fillcolor="silver" strokecolor="gray" strokeweight="1pt">
                <v:fill opacity="21074f"/>
                <v:path arrowok="t"/>
                <v:textbox>
                  <w:txbxContent>
                    <w:p w:rsidR="0046045C" w:rsidRPr="00201C3B" w:rsidRDefault="00584644" w:rsidP="002B004D">
                      <w:pPr>
                        <w:pStyle w:val="Header"/>
                        <w:rPr>
                          <w:rFonts w:ascii="Arial" w:hAnsi="Arial" w:cs="Arial"/>
                          <w:iCs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32"/>
                          <w:szCs w:val="32"/>
                          <w:lang w:val="en-US"/>
                        </w:rPr>
                        <w:t>Hisham</w:t>
                      </w:r>
                      <w:proofErr w:type="spellEnd"/>
                      <w:r w:rsidR="00277AC3" w:rsidRPr="00201C3B">
                        <w:rPr>
                          <w:rFonts w:ascii="Arial" w:hAnsi="Arial" w:cs="Arial"/>
                          <w:i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Cs/>
                          <w:sz w:val="32"/>
                          <w:szCs w:val="32"/>
                          <w:lang w:val="en-US"/>
                        </w:rPr>
                        <w:t>Khali</w:t>
                      </w:r>
                      <w:r w:rsidR="00277AC3" w:rsidRPr="00201C3B">
                        <w:rPr>
                          <w:rFonts w:ascii="Arial" w:hAnsi="Arial" w:cs="Arial"/>
                          <w:iCs/>
                          <w:sz w:val="32"/>
                          <w:szCs w:val="32"/>
                          <w:lang w:val="en-US"/>
                        </w:rPr>
                        <w:t>d Al-</w:t>
                      </w:r>
                      <w:proofErr w:type="spellStart"/>
                      <w:r w:rsidR="00277AC3" w:rsidRPr="00201C3B">
                        <w:rPr>
                          <w:rFonts w:ascii="Arial" w:hAnsi="Arial" w:cs="Arial"/>
                          <w:iCs/>
                          <w:sz w:val="32"/>
                          <w:szCs w:val="32"/>
                          <w:lang w:val="en-US"/>
                        </w:rPr>
                        <w:t>Salihy</w:t>
                      </w:r>
                      <w:proofErr w:type="spellEnd"/>
                    </w:p>
                    <w:p w:rsidR="00277AC3" w:rsidRDefault="00277AC3" w:rsidP="002B004D">
                      <w:pPr>
                        <w:pStyle w:val="Header"/>
                        <w:rPr>
                          <w:rFonts w:ascii="Arial" w:hAnsi="Arial" w:cs="Arial"/>
                          <w:iCs/>
                          <w:sz w:val="32"/>
                          <w:szCs w:val="32"/>
                          <w:lang w:val="en-US"/>
                        </w:rPr>
                      </w:pPr>
                      <w:r w:rsidRPr="00201C3B">
                        <w:rPr>
                          <w:rFonts w:ascii="Arial" w:hAnsi="Arial" w:cs="Arial"/>
                          <w:iCs/>
                          <w:sz w:val="32"/>
                          <w:szCs w:val="32"/>
                          <w:lang w:val="en-US"/>
                        </w:rPr>
                        <w:t>Tel;-</w:t>
                      </w:r>
                      <w:r w:rsidR="00111670">
                        <w:rPr>
                          <w:rFonts w:ascii="Arial" w:hAnsi="Arial" w:cs="Arial"/>
                          <w:iCs/>
                          <w:sz w:val="32"/>
                          <w:szCs w:val="32"/>
                          <w:lang w:val="en-US"/>
                        </w:rPr>
                        <w:t>07510645571</w:t>
                      </w:r>
                    </w:p>
                    <w:p w:rsidR="00111670" w:rsidRDefault="00A6464C" w:rsidP="002B004D">
                      <w:pPr>
                        <w:pStyle w:val="Header"/>
                        <w:rPr>
                          <w:rFonts w:ascii="Arial" w:hAnsi="Arial" w:cs="Arial"/>
                          <w:i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32"/>
                          <w:szCs w:val="32"/>
                          <w:lang w:val="en-US"/>
                        </w:rPr>
                        <w:t xml:space="preserve">E-mail:- </w:t>
                      </w:r>
                      <w:r w:rsidR="006B1136">
                        <w:rPr>
                          <w:rFonts w:ascii="Arial" w:hAnsi="Arial" w:cs="Arial"/>
                          <w:iCs/>
                          <w:sz w:val="32"/>
                          <w:szCs w:val="32"/>
                          <w:lang w:val="en-US"/>
                        </w:rPr>
                        <w:t>hishamkhalid1993@gmail.com</w:t>
                      </w:r>
                    </w:p>
                    <w:p w:rsidR="00F23A43" w:rsidRPr="00201C3B" w:rsidRDefault="00F23A43" w:rsidP="002B004D">
                      <w:pPr>
                        <w:pStyle w:val="Header"/>
                        <w:rPr>
                          <w:rFonts w:ascii="Arial" w:hAnsi="Arial" w:cs="Arial"/>
                          <w:iCs/>
                          <w:sz w:val="32"/>
                          <w:szCs w:val="32"/>
                          <w:lang w:val="en-US"/>
                        </w:rPr>
                      </w:pPr>
                    </w:p>
                    <w:p w:rsidR="00277AC3" w:rsidRPr="00201C3B" w:rsidRDefault="00277AC3" w:rsidP="00277AC3">
                      <w:pPr>
                        <w:pStyle w:val="Header"/>
                        <w:rPr>
                          <w:rFonts w:ascii="Arial" w:hAnsi="Arial" w:cs="Arial"/>
                          <w:iCs/>
                          <w:sz w:val="32"/>
                          <w:szCs w:val="32"/>
                          <w:lang w:val="en-US"/>
                        </w:rPr>
                      </w:pPr>
                      <w:r w:rsidRPr="00201C3B">
                        <w:rPr>
                          <w:rFonts w:ascii="Arial" w:hAnsi="Arial" w:cs="Arial"/>
                          <w:iCs/>
                          <w:sz w:val="32"/>
                          <w:szCs w:val="32"/>
                          <w:lang w:val="en-US"/>
                        </w:rPr>
                        <w:t xml:space="preserve">Date of birth.:- </w:t>
                      </w:r>
                      <w:r w:rsidR="006B1136">
                        <w:rPr>
                          <w:rFonts w:ascii="Arial" w:hAnsi="Arial" w:cs="Arial"/>
                          <w:iCs/>
                          <w:sz w:val="32"/>
                          <w:szCs w:val="32"/>
                          <w:lang w:val="en-US"/>
                        </w:rPr>
                        <w:t>23-9-1993</w:t>
                      </w:r>
                    </w:p>
                  </w:txbxContent>
                </v:textbox>
              </v:shape>
            </w:pict>
          </mc:Fallback>
        </mc:AlternateContent>
      </w:r>
    </w:p>
    <w:p w:rsidR="0046045C" w:rsidRPr="000626FA" w:rsidRDefault="0046045C">
      <w:pPr>
        <w:jc w:val="both"/>
        <w:rPr>
          <w:rFonts w:ascii="Arial" w:hAnsi="Arial" w:cs="Arial"/>
          <w:sz w:val="20"/>
        </w:rPr>
      </w:pPr>
    </w:p>
    <w:p w:rsidR="0046045C" w:rsidRPr="000626FA" w:rsidRDefault="0046045C">
      <w:pPr>
        <w:jc w:val="both"/>
        <w:rPr>
          <w:rFonts w:ascii="Arial" w:hAnsi="Arial" w:cs="Arial"/>
          <w:sz w:val="20"/>
        </w:rPr>
      </w:pPr>
    </w:p>
    <w:p w:rsidR="0046045C" w:rsidRPr="000626FA" w:rsidRDefault="0046045C">
      <w:pPr>
        <w:jc w:val="both"/>
        <w:rPr>
          <w:rFonts w:ascii="Arial" w:hAnsi="Arial" w:cs="Arial"/>
          <w:sz w:val="20"/>
        </w:rPr>
      </w:pPr>
    </w:p>
    <w:p w:rsidR="0046045C" w:rsidRPr="000626FA" w:rsidRDefault="0046045C">
      <w:pPr>
        <w:jc w:val="both"/>
        <w:rPr>
          <w:rFonts w:ascii="Arial" w:hAnsi="Arial" w:cs="Arial"/>
          <w:sz w:val="20"/>
        </w:rPr>
      </w:pPr>
    </w:p>
    <w:p w:rsidR="0046045C" w:rsidRPr="000626FA" w:rsidRDefault="0046045C">
      <w:pPr>
        <w:jc w:val="both"/>
        <w:rPr>
          <w:rFonts w:ascii="Arial" w:hAnsi="Arial" w:cs="Arial"/>
          <w:sz w:val="20"/>
          <w:szCs w:val="20"/>
        </w:rPr>
      </w:pPr>
    </w:p>
    <w:p w:rsidR="0046045C" w:rsidRPr="000626FA" w:rsidRDefault="0046045C" w:rsidP="00C33677">
      <w:pPr>
        <w:rPr>
          <w:rFonts w:ascii="Arial" w:hAnsi="Arial" w:cs="Arial"/>
          <w:sz w:val="20"/>
          <w:szCs w:val="20"/>
        </w:rPr>
      </w:pPr>
    </w:p>
    <w:p w:rsidR="0046045C" w:rsidRPr="000626FA" w:rsidRDefault="0046045C" w:rsidP="00C33677">
      <w:pPr>
        <w:pStyle w:val="BodyText"/>
        <w:rPr>
          <w:rFonts w:ascii="Arial" w:hAnsi="Arial" w:cs="Arial"/>
          <w:sz w:val="20"/>
        </w:rPr>
        <w:sectPr w:rsidR="0046045C" w:rsidRPr="000626FA">
          <w:headerReference w:type="default" r:id="rId7"/>
          <w:footerReference w:type="default" r:id="rId8"/>
          <w:pgSz w:w="11906" w:h="16838"/>
          <w:pgMar w:top="1440" w:right="926" w:bottom="1440" w:left="900" w:header="720" w:footer="720" w:gutter="0"/>
          <w:pgNumType w:start="1"/>
          <w:cols w:space="720"/>
        </w:sectPr>
      </w:pPr>
    </w:p>
    <w:p w:rsidR="0046045C" w:rsidRPr="000626FA" w:rsidRDefault="0046045C" w:rsidP="00C33677">
      <w:pPr>
        <w:pStyle w:val="BodyText"/>
        <w:rPr>
          <w:rFonts w:ascii="Arial" w:hAnsi="Arial" w:cs="Arial"/>
          <w:sz w:val="20"/>
          <w:szCs w:val="24"/>
        </w:rPr>
      </w:pPr>
    </w:p>
    <w:p w:rsidR="000626FA" w:rsidRPr="00201C3B" w:rsidRDefault="000626FA" w:rsidP="00FA0D90">
      <w:pPr>
        <w:rPr>
          <w:rFonts w:ascii="Arial" w:hAnsi="Arial" w:cs="Arial"/>
          <w:szCs w:val="32"/>
        </w:rPr>
      </w:pPr>
      <w:r w:rsidRPr="00201C3B">
        <w:rPr>
          <w:rFonts w:ascii="Arial" w:hAnsi="Arial" w:cs="Arial"/>
          <w:szCs w:val="32"/>
        </w:rPr>
        <w:t xml:space="preserve">Extensively experienced </w:t>
      </w:r>
      <w:r w:rsidR="00D05D4A" w:rsidRPr="00201C3B">
        <w:rPr>
          <w:rFonts w:ascii="Arial" w:hAnsi="Arial" w:cs="Arial"/>
          <w:szCs w:val="32"/>
        </w:rPr>
        <w:t>h</w:t>
      </w:r>
      <w:r w:rsidRPr="00201C3B">
        <w:rPr>
          <w:rFonts w:ascii="Arial" w:hAnsi="Arial" w:cs="Arial"/>
          <w:szCs w:val="32"/>
        </w:rPr>
        <w:t xml:space="preserve">uman </w:t>
      </w:r>
      <w:r w:rsidR="00D05D4A" w:rsidRPr="00201C3B">
        <w:rPr>
          <w:rFonts w:ascii="Arial" w:hAnsi="Arial" w:cs="Arial"/>
          <w:szCs w:val="32"/>
        </w:rPr>
        <w:t>r</w:t>
      </w:r>
      <w:r w:rsidRPr="00201C3B">
        <w:rPr>
          <w:rFonts w:ascii="Arial" w:hAnsi="Arial" w:cs="Arial"/>
          <w:szCs w:val="32"/>
        </w:rPr>
        <w:t xml:space="preserve">esource </w:t>
      </w:r>
      <w:r w:rsidR="00FA0D90" w:rsidRPr="00201C3B">
        <w:rPr>
          <w:rFonts w:ascii="Arial" w:hAnsi="Arial" w:cs="Arial"/>
          <w:szCs w:val="32"/>
        </w:rPr>
        <w:t xml:space="preserve">officer </w:t>
      </w:r>
      <w:r w:rsidRPr="00201C3B">
        <w:rPr>
          <w:rFonts w:ascii="Arial" w:hAnsi="Arial" w:cs="Arial"/>
          <w:szCs w:val="32"/>
        </w:rPr>
        <w:t xml:space="preserve">with expertise in </w:t>
      </w:r>
      <w:r w:rsidR="00D05D4A" w:rsidRPr="00201C3B">
        <w:rPr>
          <w:rFonts w:ascii="Arial" w:hAnsi="Arial" w:cs="Arial"/>
          <w:szCs w:val="32"/>
        </w:rPr>
        <w:t>i</w:t>
      </w:r>
      <w:r w:rsidRPr="00201C3B">
        <w:rPr>
          <w:rFonts w:ascii="Arial" w:hAnsi="Arial" w:cs="Arial"/>
          <w:szCs w:val="32"/>
        </w:rPr>
        <w:t xml:space="preserve">ndustrial </w:t>
      </w:r>
      <w:r w:rsidR="00D05D4A" w:rsidRPr="00201C3B">
        <w:rPr>
          <w:rFonts w:ascii="Arial" w:hAnsi="Arial" w:cs="Arial"/>
          <w:szCs w:val="32"/>
        </w:rPr>
        <w:t>r</w:t>
      </w:r>
      <w:r w:rsidRPr="00201C3B">
        <w:rPr>
          <w:rFonts w:ascii="Arial" w:hAnsi="Arial" w:cs="Arial"/>
          <w:szCs w:val="32"/>
        </w:rPr>
        <w:t xml:space="preserve">elations as well </w:t>
      </w:r>
      <w:r w:rsidR="00D05D4A" w:rsidRPr="00201C3B">
        <w:rPr>
          <w:rFonts w:ascii="Arial" w:hAnsi="Arial" w:cs="Arial"/>
          <w:szCs w:val="32"/>
        </w:rPr>
        <w:t xml:space="preserve">as </w:t>
      </w:r>
      <w:r w:rsidRPr="00201C3B">
        <w:rPr>
          <w:rFonts w:ascii="Arial" w:hAnsi="Arial" w:cs="Arial"/>
          <w:szCs w:val="32"/>
        </w:rPr>
        <w:t xml:space="preserve">overall management skills including staff management &amp; </w:t>
      </w:r>
      <w:r w:rsidR="00FA0D90" w:rsidRPr="00201C3B">
        <w:rPr>
          <w:rFonts w:ascii="Arial" w:hAnsi="Arial" w:cs="Arial"/>
          <w:szCs w:val="32"/>
        </w:rPr>
        <w:t>team</w:t>
      </w:r>
      <w:r w:rsidRPr="00201C3B">
        <w:rPr>
          <w:rFonts w:ascii="Arial" w:hAnsi="Arial" w:cs="Arial"/>
          <w:szCs w:val="32"/>
        </w:rPr>
        <w:t xml:space="preserve"> leadership.</w:t>
      </w:r>
    </w:p>
    <w:p w:rsidR="0046045C" w:rsidRPr="000626FA" w:rsidRDefault="0046045C" w:rsidP="00BF3DA5">
      <w:pPr>
        <w:pStyle w:val="BodyText"/>
        <w:jc w:val="both"/>
        <w:rPr>
          <w:rFonts w:ascii="Arial" w:hAnsi="Arial" w:cs="Arial"/>
          <w:sz w:val="20"/>
        </w:rPr>
      </w:pPr>
    </w:p>
    <w:p w:rsidR="0046045C" w:rsidRPr="000626FA" w:rsidRDefault="00115F9A" w:rsidP="00BF3DA5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szCs w:val="24"/>
        </w:rPr>
      </w:pPr>
      <w:r w:rsidRPr="000626FA">
        <w:rPr>
          <w:rFonts w:ascii="Arial" w:hAnsi="Arial" w:cs="Arial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5080</wp:posOffset>
                </wp:positionV>
                <wp:extent cx="6629400" cy="228600"/>
                <wp:effectExtent l="0" t="0" r="0" b="0"/>
                <wp:wrapNone/>
                <wp:docPr id="4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629400" cy="228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6045C" w:rsidRPr="006D6DA6" w:rsidRDefault="0046045C" w:rsidP="00BF3DA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5B9BD5"/>
                                <w:sz w:val="20"/>
                                <w:szCs w:val="20"/>
                                <w:lang w:val="en-IE"/>
                              </w:rPr>
                            </w:pPr>
                            <w:r w:rsidRPr="006D6DA6">
                              <w:rPr>
                                <w:rFonts w:ascii="Arial" w:hAnsi="Arial" w:cs="Arial"/>
                                <w:b/>
                                <w:color w:val="5B9BD5"/>
                                <w:sz w:val="20"/>
                                <w:szCs w:val="20"/>
                                <w:lang w:val="en-IE"/>
                              </w:rPr>
                              <w:t>Q</w:t>
                            </w:r>
                            <w:r w:rsidR="00D05D4A" w:rsidRPr="006D6DA6">
                              <w:rPr>
                                <w:rFonts w:ascii="Arial" w:hAnsi="Arial" w:cs="Arial"/>
                                <w:b/>
                                <w:color w:val="5B9BD5"/>
                                <w:sz w:val="20"/>
                                <w:szCs w:val="20"/>
                                <w:lang w:val="en-IE"/>
                              </w:rPr>
                              <w:t>ualifications &amp; 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6" o:spid="_x0000_s1027" style="position:absolute;left:0;text-align:left;margin-left:-9pt;margin-top:.4pt;width:522pt;height:1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" strokecolor="gray">
                <v:path arrowok="t"/>
                <v:textbox>
                  <w:txbxContent>
                    <w:p w:rsidR="0046045C" w:rsidRPr="006D6DA6" w:rsidRDefault="0046045C" w:rsidP="00BF3DA5">
                      <w:pPr>
                        <w:jc w:val="center"/>
                        <w:rPr>
                          <w:rFonts w:ascii="Arial" w:hAnsi="Arial" w:cs="Arial"/>
                          <w:b/>
                          <w:color w:val="5B9BD5"/>
                          <w:sz w:val="20"/>
                          <w:szCs w:val="20"/>
                          <w:lang w:val="en-IE"/>
                        </w:rPr>
                      </w:pPr>
                      <w:r w:rsidRPr="006D6DA6">
                        <w:rPr>
                          <w:rFonts w:ascii="Arial" w:hAnsi="Arial" w:cs="Arial"/>
                          <w:b/>
                          <w:color w:val="5B9BD5"/>
                          <w:sz w:val="20"/>
                          <w:szCs w:val="20"/>
                          <w:lang w:val="en-IE"/>
                        </w:rPr>
                        <w:t>Q</w:t>
                      </w:r>
                      <w:r w:rsidR="00D05D4A" w:rsidRPr="006D6DA6">
                        <w:rPr>
                          <w:rFonts w:ascii="Arial" w:hAnsi="Arial" w:cs="Arial"/>
                          <w:b/>
                          <w:color w:val="5B9BD5"/>
                          <w:sz w:val="20"/>
                          <w:szCs w:val="20"/>
                          <w:lang w:val="en-IE"/>
                        </w:rPr>
                        <w:t>ualifications &amp; Training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4611FE" w:rsidRPr="00354016" w:rsidRDefault="00354016" w:rsidP="00BF3DA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Degree</w:t>
      </w:r>
      <w:r w:rsidR="004611FE">
        <w:rPr>
          <w:rFonts w:ascii="Arial" w:hAnsi="Arial" w:cs="Arial"/>
          <w:sz w:val="40"/>
          <w:szCs w:val="40"/>
        </w:rPr>
        <w:t>:</w:t>
      </w:r>
    </w:p>
    <w:p w:rsidR="00201C3B" w:rsidRDefault="00473674" w:rsidP="00065E5D">
      <w:pPr>
        <w:pStyle w:val="Arial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Bachelor’s degre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e from the College of Business and Economics, Accounting Department. </w:t>
      </w:r>
    </w:p>
    <w:p w:rsidR="00065E5D" w:rsidRPr="00065E5D" w:rsidRDefault="00065E5D" w:rsidP="00065E5D">
      <w:pPr>
        <w:pStyle w:val="Arial"/>
        <w:rPr>
          <w:rFonts w:ascii="Arial" w:hAnsi="Arial" w:cs="Arial"/>
          <w:b/>
          <w:bCs/>
          <w:sz w:val="24"/>
          <w:szCs w:val="24"/>
        </w:rPr>
      </w:pPr>
    </w:p>
    <w:p w:rsidR="00065E5D" w:rsidRDefault="00065E5D" w:rsidP="003B2C87">
      <w:pPr>
        <w:pStyle w:val="Arial"/>
        <w:ind w:left="9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sz w:val="40"/>
          <w:szCs w:val="40"/>
        </w:rPr>
        <w:t>Work Experience:</w:t>
      </w:r>
    </w:p>
    <w:p w:rsidR="00277AC3" w:rsidRPr="00E34B60" w:rsidRDefault="00277AC3" w:rsidP="008B4EAB">
      <w:pPr>
        <w:pStyle w:val="Arial"/>
        <w:numPr>
          <w:ilvl w:val="0"/>
          <w:numId w:val="2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ZANA CELL </w:t>
      </w:r>
      <w:r w:rsidR="008B4EAB">
        <w:rPr>
          <w:rFonts w:ascii="Arial" w:hAnsi="Arial" w:cs="Arial"/>
          <w:b/>
        </w:rPr>
        <w:t xml:space="preserve"> Co. the Main Agent of </w:t>
      </w:r>
      <w:proofErr w:type="spellStart"/>
      <w:r w:rsidR="008B4EAB">
        <w:rPr>
          <w:rFonts w:ascii="Arial" w:hAnsi="Arial" w:cs="Arial"/>
          <w:b/>
        </w:rPr>
        <w:t>AsiaCell</w:t>
      </w:r>
      <w:proofErr w:type="spellEnd"/>
      <w:r w:rsidR="00E34B60">
        <w:rPr>
          <w:rFonts w:ascii="Arial" w:hAnsi="Arial" w:cs="Arial"/>
          <w:b/>
        </w:rPr>
        <w:t xml:space="preserve">. </w:t>
      </w:r>
    </w:p>
    <w:p w:rsidR="00277AC3" w:rsidRDefault="003B2B62" w:rsidP="00277AC3">
      <w:pPr>
        <w:pStyle w:val="Arial"/>
        <w:numPr>
          <w:ilvl w:val="0"/>
          <w:numId w:val="2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Al-</w:t>
      </w:r>
      <w:proofErr w:type="spellStart"/>
      <w:r>
        <w:rPr>
          <w:rFonts w:ascii="Arial" w:hAnsi="Arial" w:cs="Arial"/>
          <w:b/>
        </w:rPr>
        <w:t>Salihy</w:t>
      </w:r>
      <w:proofErr w:type="spellEnd"/>
      <w:r>
        <w:rPr>
          <w:rFonts w:ascii="Arial" w:hAnsi="Arial" w:cs="Arial"/>
          <w:b/>
        </w:rPr>
        <w:t xml:space="preserve"> Co.</w:t>
      </w:r>
      <w:r w:rsidR="00277AC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As an accountant</w:t>
      </w:r>
      <w:r w:rsidR="00277AC3">
        <w:rPr>
          <w:rFonts w:ascii="Arial" w:hAnsi="Arial" w:cs="Arial"/>
          <w:b/>
        </w:rPr>
        <w:t>.</w:t>
      </w:r>
    </w:p>
    <w:p w:rsidR="008B4EAB" w:rsidRPr="00584644" w:rsidRDefault="00277AC3" w:rsidP="008B4EAB">
      <w:pPr>
        <w:pStyle w:val="Arial"/>
        <w:numPr>
          <w:ilvl w:val="0"/>
          <w:numId w:val="25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Ardh</w:t>
      </w:r>
      <w:proofErr w:type="spellEnd"/>
      <w:r>
        <w:rPr>
          <w:rFonts w:ascii="Arial" w:hAnsi="Arial" w:cs="Arial"/>
          <w:b/>
        </w:rPr>
        <w:t xml:space="preserve"> Al-</w:t>
      </w:r>
      <w:proofErr w:type="spellStart"/>
      <w:r>
        <w:rPr>
          <w:rFonts w:ascii="Arial" w:hAnsi="Arial" w:cs="Arial"/>
          <w:b/>
        </w:rPr>
        <w:t>Mashraq</w:t>
      </w:r>
      <w:proofErr w:type="spellEnd"/>
      <w:r>
        <w:rPr>
          <w:rFonts w:ascii="Arial" w:hAnsi="Arial" w:cs="Arial"/>
          <w:b/>
        </w:rPr>
        <w:t xml:space="preserve"> Co. :- H.R. Manager .</w:t>
      </w:r>
    </w:p>
    <w:p w:rsidR="008B4EAB" w:rsidRPr="00711394" w:rsidRDefault="008B4EAB" w:rsidP="008B4EAB">
      <w:pPr>
        <w:pStyle w:val="Arial"/>
        <w:rPr>
          <w:rFonts w:ascii="Arial" w:hAnsi="Arial" w:cs="Arial"/>
          <w:b/>
        </w:rPr>
      </w:pPr>
    </w:p>
    <w:p w:rsidR="008B4EAB" w:rsidRPr="006D6DA6" w:rsidRDefault="008B4EAB" w:rsidP="008B4EAB">
      <w:pPr>
        <w:pStyle w:val="Arial"/>
        <w:rPr>
          <w:rFonts w:ascii="Arial" w:hAnsi="Arial" w:cs="Arial"/>
          <w:b/>
          <w:color w:val="385623"/>
          <w:sz w:val="24"/>
          <w:szCs w:val="24"/>
        </w:rPr>
      </w:pPr>
      <w:r w:rsidRPr="006D6DA6">
        <w:rPr>
          <w:rFonts w:ascii="Arial" w:hAnsi="Arial" w:cs="Arial"/>
          <w:b/>
          <w:color w:val="385623"/>
          <w:sz w:val="24"/>
          <w:szCs w:val="24"/>
        </w:rPr>
        <w:t>Responsibilities:</w:t>
      </w:r>
    </w:p>
    <w:p w:rsidR="008B4EAB" w:rsidRPr="00201C3B" w:rsidRDefault="008B4EAB" w:rsidP="008B4EAB">
      <w:pPr>
        <w:pStyle w:val="Arial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201C3B">
        <w:rPr>
          <w:rFonts w:ascii="Arial" w:hAnsi="Arial" w:cs="Arial"/>
          <w:sz w:val="24"/>
          <w:szCs w:val="24"/>
        </w:rPr>
        <w:t>Coordinating with all people managers in all employee related issues regarding employee investigations, absence issues, counselling, grievance and discipline etc.</w:t>
      </w:r>
    </w:p>
    <w:p w:rsidR="008B4EAB" w:rsidRPr="00201C3B" w:rsidRDefault="008B4EAB" w:rsidP="008B4EAB">
      <w:pPr>
        <w:pStyle w:val="Arial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201C3B">
        <w:rPr>
          <w:rFonts w:ascii="Arial" w:hAnsi="Arial" w:cs="Arial"/>
          <w:sz w:val="24"/>
          <w:szCs w:val="24"/>
        </w:rPr>
        <w:t xml:space="preserve">Ensuring company compliance with all legislation and advising managers on all industrial relations issues; </w:t>
      </w:r>
    </w:p>
    <w:p w:rsidR="008B4EAB" w:rsidRPr="00201C3B" w:rsidRDefault="008B4EAB" w:rsidP="008B4EAB">
      <w:pPr>
        <w:pStyle w:val="Arial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201C3B">
        <w:rPr>
          <w:rFonts w:ascii="Arial" w:hAnsi="Arial" w:cs="Arial"/>
          <w:sz w:val="24"/>
          <w:szCs w:val="24"/>
        </w:rPr>
        <w:t>Successful in supporting necessary change processes in implementing WCM/lean manufacturing within the organization;</w:t>
      </w:r>
    </w:p>
    <w:p w:rsidR="008B4EAB" w:rsidRPr="00201C3B" w:rsidRDefault="008B4EAB" w:rsidP="008B4EAB">
      <w:pPr>
        <w:pStyle w:val="Arial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201C3B">
        <w:rPr>
          <w:rFonts w:ascii="Arial" w:hAnsi="Arial" w:cs="Arial"/>
          <w:sz w:val="24"/>
          <w:szCs w:val="24"/>
        </w:rPr>
        <w:t>Liaising with union representatives in all negotiations such as shift changes, redundancy criteria and other general IR issues;</w:t>
      </w:r>
    </w:p>
    <w:p w:rsidR="008B4EAB" w:rsidRPr="00201C3B" w:rsidRDefault="008B4EAB" w:rsidP="008B4EAB">
      <w:pPr>
        <w:pStyle w:val="Arial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201C3B">
        <w:rPr>
          <w:rFonts w:ascii="Arial" w:hAnsi="Arial" w:cs="Arial"/>
          <w:sz w:val="24"/>
          <w:szCs w:val="24"/>
        </w:rPr>
        <w:t>Coordinating recruitment and selection procedures &amp; delivering induction training;</w:t>
      </w:r>
    </w:p>
    <w:p w:rsidR="008B4EAB" w:rsidRPr="00201C3B" w:rsidRDefault="008B4EAB" w:rsidP="008B4EAB">
      <w:pPr>
        <w:pStyle w:val="Arial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201C3B">
        <w:rPr>
          <w:rFonts w:ascii="Arial" w:hAnsi="Arial" w:cs="Arial"/>
          <w:sz w:val="24"/>
          <w:szCs w:val="24"/>
        </w:rPr>
        <w:t>Provide comprehensive high quality customer focused HR support across a broad range of HR activities.</w:t>
      </w:r>
    </w:p>
    <w:p w:rsidR="003B0AEA" w:rsidRPr="00201C3B" w:rsidRDefault="003B0AEA" w:rsidP="008B4EAB">
      <w:pPr>
        <w:pStyle w:val="Arial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201C3B">
        <w:rPr>
          <w:rFonts w:ascii="Arial" w:hAnsi="Arial" w:cs="Arial"/>
          <w:sz w:val="24"/>
          <w:szCs w:val="24"/>
        </w:rPr>
        <w:t>Doing the debit &amp; credit – trial balance- insurance –etc.</w:t>
      </w:r>
    </w:p>
    <w:p w:rsidR="00053669" w:rsidRDefault="003B0AEA" w:rsidP="00442D3C">
      <w:pPr>
        <w:pStyle w:val="Arial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201C3B">
        <w:rPr>
          <w:rFonts w:ascii="Arial" w:hAnsi="Arial" w:cs="Arial"/>
          <w:sz w:val="24"/>
          <w:szCs w:val="24"/>
        </w:rPr>
        <w:t>N.N sales coordinator at Al-</w:t>
      </w:r>
      <w:proofErr w:type="spellStart"/>
      <w:r w:rsidRPr="00201C3B">
        <w:rPr>
          <w:rFonts w:ascii="Arial" w:hAnsi="Arial" w:cs="Arial"/>
          <w:sz w:val="24"/>
          <w:szCs w:val="24"/>
        </w:rPr>
        <w:t>usool</w:t>
      </w:r>
      <w:proofErr w:type="spellEnd"/>
      <w:r w:rsidRPr="00201C3B">
        <w:rPr>
          <w:rFonts w:ascii="Arial" w:hAnsi="Arial" w:cs="Arial"/>
          <w:sz w:val="24"/>
          <w:szCs w:val="24"/>
        </w:rPr>
        <w:t xml:space="preserve"> Engineering company from 2015/2018.</w:t>
      </w:r>
    </w:p>
    <w:p w:rsidR="00442D3C" w:rsidRPr="00442D3C" w:rsidRDefault="00442D3C" w:rsidP="00442D3C">
      <w:pPr>
        <w:pStyle w:val="Arial"/>
        <w:ind w:left="720"/>
        <w:rPr>
          <w:rFonts w:ascii="Arial" w:hAnsi="Arial" w:cs="Arial"/>
          <w:sz w:val="24"/>
          <w:szCs w:val="24"/>
        </w:rPr>
      </w:pPr>
    </w:p>
    <w:p w:rsidR="0046045C" w:rsidRPr="00FA5CF3" w:rsidRDefault="00442D3C" w:rsidP="000626FA">
      <w:pPr>
        <w:pStyle w:val="BodyText3"/>
        <w:jc w:val="left"/>
        <w:rPr>
          <w:rFonts w:ascii="Arial" w:hAnsi="Arial" w:cs="Arial"/>
          <w:i w:val="0"/>
          <w:iCs w:val="0"/>
          <w:color w:val="ED7D31" w:themeColor="accent2"/>
          <w:sz w:val="40"/>
          <w:szCs w:val="40"/>
        </w:rPr>
      </w:pPr>
      <w:r>
        <w:rPr>
          <w:rFonts w:ascii="Arial" w:hAnsi="Arial" w:cs="Arial"/>
          <w:i w:val="0"/>
          <w:iCs w:val="0"/>
          <w:sz w:val="40"/>
          <w:szCs w:val="40"/>
        </w:rPr>
        <w:t>SKILLS</w:t>
      </w:r>
    </w:p>
    <w:p w:rsidR="005E3205" w:rsidRPr="00201C3B" w:rsidRDefault="005E3205" w:rsidP="005E3205">
      <w:pPr>
        <w:pStyle w:val="NormalWeb"/>
        <w:numPr>
          <w:ilvl w:val="0"/>
          <w:numId w:val="7"/>
        </w:numPr>
        <w:spacing w:before="0" w:beforeAutospacing="0" w:after="0" w:afterAutospacing="0" w:line="291" w:lineRule="atLeast"/>
        <w:rPr>
          <w:rFonts w:ascii="Arial" w:hAnsi="Arial" w:cs="Arial"/>
          <w:color w:val="333333"/>
          <w:sz w:val="22"/>
          <w:szCs w:val="22"/>
        </w:rPr>
      </w:pPr>
      <w:r w:rsidRPr="00201C3B">
        <w:rPr>
          <w:rFonts w:ascii="Arial" w:hAnsi="Arial" w:cs="Arial"/>
          <w:color w:val="333333"/>
          <w:sz w:val="22"/>
          <w:szCs w:val="22"/>
        </w:rPr>
        <w:t>Strong administrative and organizational skills</w:t>
      </w:r>
    </w:p>
    <w:p w:rsidR="005E3205" w:rsidRPr="00201C3B" w:rsidRDefault="005E3205" w:rsidP="005E3205">
      <w:pPr>
        <w:pStyle w:val="NormalWeb"/>
        <w:numPr>
          <w:ilvl w:val="0"/>
          <w:numId w:val="7"/>
        </w:numPr>
        <w:spacing w:before="0" w:beforeAutospacing="0" w:after="0" w:afterAutospacing="0" w:line="291" w:lineRule="atLeast"/>
        <w:rPr>
          <w:rFonts w:ascii="Arial" w:hAnsi="Arial" w:cs="Arial"/>
          <w:color w:val="333333"/>
          <w:sz w:val="22"/>
          <w:szCs w:val="22"/>
        </w:rPr>
      </w:pPr>
      <w:r w:rsidRPr="00201C3B">
        <w:rPr>
          <w:rFonts w:ascii="Arial" w:hAnsi="Arial" w:cs="Arial"/>
          <w:color w:val="333333"/>
          <w:sz w:val="22"/>
          <w:szCs w:val="22"/>
        </w:rPr>
        <w:t>Experienced in problem-solving</w:t>
      </w:r>
    </w:p>
    <w:p w:rsidR="005E3205" w:rsidRPr="00201C3B" w:rsidRDefault="005E3205" w:rsidP="005E3205">
      <w:pPr>
        <w:pStyle w:val="NormalWeb"/>
        <w:numPr>
          <w:ilvl w:val="0"/>
          <w:numId w:val="7"/>
        </w:numPr>
        <w:spacing w:before="0" w:beforeAutospacing="0" w:after="0" w:afterAutospacing="0" w:line="291" w:lineRule="atLeast"/>
        <w:rPr>
          <w:rFonts w:ascii="Arial" w:hAnsi="Arial" w:cs="Arial"/>
          <w:color w:val="333333"/>
          <w:sz w:val="22"/>
          <w:szCs w:val="22"/>
        </w:rPr>
      </w:pPr>
      <w:r w:rsidRPr="00201C3B">
        <w:rPr>
          <w:rFonts w:ascii="Arial" w:hAnsi="Arial" w:cs="Arial"/>
          <w:color w:val="333333"/>
          <w:sz w:val="22"/>
          <w:szCs w:val="22"/>
        </w:rPr>
        <w:t>Work effectively both as team member and independently</w:t>
      </w:r>
    </w:p>
    <w:p w:rsidR="005E3205" w:rsidRDefault="0095619D" w:rsidP="005E3205">
      <w:pPr>
        <w:pStyle w:val="NormalWeb"/>
        <w:numPr>
          <w:ilvl w:val="0"/>
          <w:numId w:val="7"/>
        </w:numPr>
        <w:spacing w:before="0" w:beforeAutospacing="0" w:after="0" w:afterAutospacing="0" w:line="291" w:lineRule="atLeast"/>
        <w:rPr>
          <w:rFonts w:ascii="Arial" w:hAnsi="Arial" w:cs="Arial"/>
          <w:color w:val="333333"/>
          <w:sz w:val="22"/>
          <w:szCs w:val="22"/>
        </w:rPr>
      </w:pPr>
      <w:r w:rsidRPr="00201C3B">
        <w:rPr>
          <w:rFonts w:ascii="Arial" w:hAnsi="Arial" w:cs="Arial"/>
          <w:color w:val="333333"/>
          <w:sz w:val="22"/>
          <w:szCs w:val="22"/>
        </w:rPr>
        <w:t>Excellent communication and Computer</w:t>
      </w:r>
      <w:r w:rsidR="005E3205" w:rsidRPr="00201C3B">
        <w:rPr>
          <w:rFonts w:ascii="Arial" w:hAnsi="Arial" w:cs="Arial"/>
          <w:color w:val="333333"/>
          <w:sz w:val="22"/>
          <w:szCs w:val="22"/>
        </w:rPr>
        <w:t xml:space="preserve"> skills</w:t>
      </w:r>
      <w:r w:rsidR="003B0AEA" w:rsidRPr="00201C3B">
        <w:rPr>
          <w:rFonts w:ascii="Arial" w:hAnsi="Arial" w:cs="Arial"/>
          <w:color w:val="333333"/>
          <w:sz w:val="22"/>
          <w:szCs w:val="22"/>
        </w:rPr>
        <w:t xml:space="preserve"> (word – Excel- out look etc..)</w:t>
      </w:r>
    </w:p>
    <w:p w:rsidR="00FA5CF3" w:rsidRPr="00201C3B" w:rsidRDefault="00FA5CF3" w:rsidP="00FA5CF3">
      <w:pPr>
        <w:pStyle w:val="NormalWeb"/>
        <w:spacing w:before="0" w:beforeAutospacing="0" w:after="0" w:afterAutospacing="0" w:line="291" w:lineRule="atLeast"/>
        <w:ind w:left="1069"/>
        <w:rPr>
          <w:rFonts w:ascii="Arial" w:hAnsi="Arial" w:cs="Arial"/>
          <w:color w:val="333333"/>
          <w:sz w:val="22"/>
          <w:szCs w:val="22"/>
        </w:rPr>
      </w:pPr>
    </w:p>
    <w:p w:rsidR="00D05D4A" w:rsidRPr="00201C3B" w:rsidRDefault="00115F9A" w:rsidP="000626FA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  <w:r w:rsidRPr="00201C3B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106680</wp:posOffset>
                </wp:positionV>
                <wp:extent cx="6010275" cy="219075"/>
                <wp:effectExtent l="0" t="0" r="10795" b="28575"/>
                <wp:wrapNone/>
                <wp:docPr id="1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10275" cy="219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05D4A" w:rsidRPr="006D6DA6" w:rsidRDefault="0095619D" w:rsidP="00D05D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385623"/>
                                <w:sz w:val="18"/>
                                <w:szCs w:val="18"/>
                                <w:lang w:val="en-IE"/>
                              </w:rPr>
                            </w:pPr>
                            <w:r w:rsidRPr="006D6DA6">
                              <w:rPr>
                                <w:rFonts w:ascii="Arial" w:hAnsi="Arial" w:cs="Arial"/>
                                <w:b/>
                                <w:color w:val="385623"/>
                                <w:sz w:val="18"/>
                                <w:szCs w:val="18"/>
                                <w:lang w:val="en-IE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9" o:spid="_x0000_s1028" style="position:absolute;margin-left:30.75pt;margin-top:8.4pt;width:473.2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" fillcolor="#ed7d31 [3205]" strokecolor="#4472c4 [3204]">
                <v:path arrowok="t"/>
                <v:textbox>
                  <w:txbxContent>
                    <w:p w:rsidR="00D05D4A" w:rsidRPr="006D6DA6" w:rsidRDefault="0095619D" w:rsidP="00D05D4A">
                      <w:pPr>
                        <w:jc w:val="center"/>
                        <w:rPr>
                          <w:rFonts w:ascii="Arial" w:hAnsi="Arial" w:cs="Arial"/>
                          <w:b/>
                          <w:color w:val="385623"/>
                          <w:sz w:val="18"/>
                          <w:szCs w:val="18"/>
                          <w:lang w:val="en-IE"/>
                        </w:rPr>
                      </w:pPr>
                      <w:r w:rsidRPr="006D6DA6">
                        <w:rPr>
                          <w:rFonts w:ascii="Arial" w:hAnsi="Arial" w:cs="Arial"/>
                          <w:b/>
                          <w:color w:val="385623"/>
                          <w:sz w:val="18"/>
                          <w:szCs w:val="18"/>
                          <w:lang w:val="en-IE"/>
                        </w:rPr>
                        <w:t>Languages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914F98" w:rsidRPr="005D70BE" w:rsidRDefault="007157DD" w:rsidP="005D70BE">
      <w:pPr>
        <w:pStyle w:val="Heading2"/>
        <w:rPr>
          <w:color w:val="4472C4" w:themeColor="accent1"/>
        </w:rPr>
      </w:pPr>
      <w:r>
        <w:t>Languages:</w:t>
      </w:r>
    </w:p>
    <w:p w:rsidR="00411393" w:rsidRPr="00411393" w:rsidRDefault="0095619D" w:rsidP="00411393">
      <w:pPr>
        <w:numPr>
          <w:ilvl w:val="0"/>
          <w:numId w:val="20"/>
        </w:numPr>
        <w:rPr>
          <w:rFonts w:ascii="Arial" w:hAnsi="Arial" w:cs="Arial"/>
        </w:rPr>
      </w:pPr>
      <w:r w:rsidRPr="00201C3B">
        <w:rPr>
          <w:rFonts w:ascii="Arial" w:hAnsi="Arial" w:cs="Arial"/>
        </w:rPr>
        <w:t>Arabic</w:t>
      </w:r>
      <w:r w:rsidR="00411393">
        <w:rPr>
          <w:rFonts w:ascii="Arial" w:hAnsi="Arial" w:cs="Arial"/>
        </w:rPr>
        <w:t xml:space="preserve"> (mother language). </w:t>
      </w:r>
    </w:p>
    <w:p w:rsidR="0095619D" w:rsidRDefault="0095619D" w:rsidP="0095619D">
      <w:pPr>
        <w:numPr>
          <w:ilvl w:val="0"/>
          <w:numId w:val="20"/>
        </w:numPr>
        <w:rPr>
          <w:rFonts w:ascii="Arial" w:hAnsi="Arial" w:cs="Arial"/>
        </w:rPr>
      </w:pPr>
      <w:r w:rsidRPr="00201C3B">
        <w:rPr>
          <w:rFonts w:ascii="Arial" w:hAnsi="Arial" w:cs="Arial"/>
        </w:rPr>
        <w:t>English.</w:t>
      </w:r>
      <w:r w:rsidR="00411393">
        <w:rPr>
          <w:rFonts w:ascii="Arial" w:hAnsi="Arial" w:cs="Arial"/>
        </w:rPr>
        <w:t xml:space="preserve">  </w:t>
      </w:r>
      <w:r w:rsidR="00B37BBB">
        <w:rPr>
          <w:rFonts w:ascii="Arial" w:hAnsi="Arial" w:cs="Arial"/>
        </w:rPr>
        <w:t>(</w:t>
      </w:r>
      <w:r w:rsidR="003B0B7E">
        <w:rPr>
          <w:rFonts w:ascii="Arial" w:hAnsi="Arial" w:cs="Arial"/>
        </w:rPr>
        <w:t>100</w:t>
      </w:r>
      <w:r w:rsidR="00B37BBB">
        <w:rPr>
          <w:rFonts w:ascii="Arial" w:hAnsi="Arial" w:cs="Arial"/>
        </w:rPr>
        <w:t>%)</w:t>
      </w:r>
    </w:p>
    <w:p w:rsidR="00A563AC" w:rsidRPr="00A563AC" w:rsidRDefault="00411393" w:rsidP="00A563AC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Turkey. </w:t>
      </w:r>
      <w:r w:rsidR="00B37BBB">
        <w:rPr>
          <w:rFonts w:ascii="Arial" w:hAnsi="Arial" w:cs="Arial"/>
        </w:rPr>
        <w:t>45</w:t>
      </w:r>
      <w:r w:rsidR="00D47B1A">
        <w:rPr>
          <w:rFonts w:ascii="Arial" w:hAnsi="Arial" w:cs="Arial"/>
        </w:rPr>
        <w:t>%</w:t>
      </w:r>
    </w:p>
    <w:p w:rsidR="002E3019" w:rsidRDefault="002E3019" w:rsidP="002E3019">
      <w:pPr>
        <w:ind w:left="720"/>
        <w:rPr>
          <w:rFonts w:ascii="Arial" w:hAnsi="Arial" w:cs="Arial"/>
          <w:sz w:val="32"/>
          <w:szCs w:val="32"/>
        </w:rPr>
      </w:pPr>
    </w:p>
    <w:p w:rsidR="001B106B" w:rsidRDefault="00F05507" w:rsidP="004503A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Employment</w:t>
      </w:r>
      <w:r w:rsidR="001B106B">
        <w:rPr>
          <w:rFonts w:ascii="Arial" w:hAnsi="Arial" w:cs="Arial"/>
          <w:sz w:val="36"/>
          <w:szCs w:val="36"/>
        </w:rPr>
        <w:t>:</w:t>
      </w:r>
    </w:p>
    <w:p w:rsidR="002E3019" w:rsidRPr="00E936C8" w:rsidRDefault="004503AC" w:rsidP="00E936C8">
      <w:pPr>
        <w:rPr>
          <w:rFonts w:ascii="Arial" w:hAnsi="Arial" w:cs="Arial"/>
          <w:sz w:val="32"/>
          <w:szCs w:val="32"/>
        </w:rPr>
      </w:pPr>
      <w:r w:rsidRPr="00E936C8">
        <w:rPr>
          <w:rFonts w:ascii="Arial" w:hAnsi="Arial" w:cs="Arial"/>
          <w:sz w:val="32"/>
          <w:szCs w:val="32"/>
        </w:rPr>
        <w:t>1-</w:t>
      </w:r>
      <w:r w:rsidR="002E3019" w:rsidRPr="00E936C8">
        <w:rPr>
          <w:rFonts w:ascii="Arial" w:hAnsi="Arial" w:cs="Arial"/>
          <w:sz w:val="32"/>
          <w:szCs w:val="32"/>
        </w:rPr>
        <w:t>Worked as data entry (sending contracts information on line).</w:t>
      </w:r>
    </w:p>
    <w:p w:rsidR="002E3019" w:rsidRDefault="001B106B" w:rsidP="00563B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2-</w:t>
      </w:r>
      <w:r w:rsidR="002E3019">
        <w:rPr>
          <w:rFonts w:ascii="Arial" w:hAnsi="Arial" w:cs="Arial"/>
          <w:sz w:val="32"/>
          <w:szCs w:val="32"/>
        </w:rPr>
        <w:t>Worked as accountant, sales analyst and GM. Assistant with  (doing daily revenue –attending meetings – and translating contracts from Arabic to English and verse-versa.</w:t>
      </w:r>
    </w:p>
    <w:p w:rsidR="002E3019" w:rsidRPr="002E3019" w:rsidRDefault="001B106B" w:rsidP="00E936C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3-</w:t>
      </w:r>
      <w:r w:rsidR="002E3019">
        <w:rPr>
          <w:rFonts w:ascii="Arial" w:hAnsi="Arial" w:cs="Arial"/>
          <w:sz w:val="32"/>
          <w:szCs w:val="32"/>
        </w:rPr>
        <w:t xml:space="preserve">Worked as H.R. manager (doing time sheet -  </w:t>
      </w:r>
      <w:r w:rsidR="002E3019" w:rsidRPr="002E3019">
        <w:rPr>
          <w:rFonts w:ascii="Arial" w:hAnsi="Arial" w:cs="Arial"/>
          <w:sz w:val="32"/>
          <w:szCs w:val="32"/>
        </w:rPr>
        <w:t xml:space="preserve">absence issues, counselling, grievance and discipline </w:t>
      </w:r>
      <w:proofErr w:type="spellStart"/>
      <w:r w:rsidR="002E3019" w:rsidRPr="002E3019">
        <w:rPr>
          <w:rFonts w:ascii="Arial" w:hAnsi="Arial" w:cs="Arial"/>
          <w:sz w:val="32"/>
          <w:szCs w:val="32"/>
        </w:rPr>
        <w:t>etc</w:t>
      </w:r>
      <w:proofErr w:type="spellEnd"/>
      <w:r w:rsidR="002E3019">
        <w:rPr>
          <w:rFonts w:ascii="Arial" w:hAnsi="Arial" w:cs="Arial"/>
          <w:sz w:val="32"/>
          <w:szCs w:val="32"/>
        </w:rPr>
        <w:t>).</w:t>
      </w:r>
    </w:p>
    <w:sectPr w:rsidR="002E3019" w:rsidRPr="002E3019">
      <w:footerReference w:type="default" r:id="rId9"/>
      <w:type w:val="continuous"/>
      <w:pgSz w:w="11906" w:h="16838"/>
      <w:pgMar w:top="1440" w:right="926" w:bottom="144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04622" w:rsidRDefault="00304622">
      <w:r>
        <w:separator/>
      </w:r>
    </w:p>
  </w:endnote>
  <w:endnote w:type="continuationSeparator" w:id="0">
    <w:p w:rsidR="00304622" w:rsidRDefault="00304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 Antiqua">
    <w:altName w:val="Noto Serif"/>
    <w:panose1 w:val="02040602050305030304"/>
    <w:charset w:val="00"/>
    <w:family w:val="roman"/>
    <w:pitch w:val="variable"/>
    <w:sig w:usb0="00000001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6045C" w:rsidRPr="00DE1169" w:rsidRDefault="0046045C" w:rsidP="00DE1169">
    <w:pPr>
      <w:pStyle w:val="Footer"/>
    </w:pPr>
    <w:r w:rsidRPr="00DE1169">
      <w:rPr>
        <w:rStyle w:val="PageNumber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6045C" w:rsidRDefault="0046045C" w:rsidP="00C82E6B">
    <w:pPr>
      <w:pStyle w:val="NoSpacing"/>
      <w:rPr>
        <w:b/>
        <w:bCs/>
        <w:i/>
        <w:iCs/>
        <w:sz w:val="24"/>
      </w:rPr>
    </w:pPr>
    <w:r>
      <w:rPr>
        <w:rStyle w:val="PageNumber"/>
        <w:b/>
        <w:bCs/>
        <w:i/>
        <w:iCs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04622" w:rsidRDefault="00304622">
      <w:r>
        <w:separator/>
      </w:r>
    </w:p>
  </w:footnote>
  <w:footnote w:type="continuationSeparator" w:id="0">
    <w:p w:rsidR="00304622" w:rsidRDefault="003046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82E6B" w:rsidRPr="00555E90" w:rsidRDefault="00C82E6B" w:rsidP="00C82E6B">
    <w:pPr>
      <w:pStyle w:val="Header"/>
      <w:jc w:val="right"/>
    </w:pPr>
  </w:p>
  <w:p w:rsidR="00C82E6B" w:rsidRDefault="00C82E6B" w:rsidP="00C82E6B">
    <w:pPr>
      <w:pStyle w:val="Header"/>
      <w:jc w:val="both"/>
    </w:pPr>
  </w:p>
  <w:p w:rsidR="0046045C" w:rsidRDefault="0046045C">
    <w:pPr>
      <w:pStyle w:val="Header"/>
      <w:ind w:left="360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84E00AFA"/>
    <w:lvl w:ilvl="0" w:tplc="387401EA">
      <w:start w:val="1"/>
      <w:numFmt w:val="bullet"/>
      <w:lvlText w:val=""/>
      <w:lvlJc w:val="left"/>
      <w:pPr>
        <w:tabs>
          <w:tab w:val="num" w:pos="284"/>
        </w:tabs>
      </w:pPr>
      <w:rPr>
        <w:rFonts w:ascii="Wingdings" w:hAnsi="Wingdings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43AC88E2"/>
    <w:lvl w:ilvl="0" w:tplc="387401EA">
      <w:start w:val="1"/>
      <w:numFmt w:val="bullet"/>
      <w:lvlText w:val=""/>
      <w:lvlJc w:val="left"/>
      <w:pPr>
        <w:tabs>
          <w:tab w:val="num" w:pos="284"/>
        </w:tabs>
      </w:pPr>
      <w:rPr>
        <w:rFonts w:ascii="Wingdings" w:hAnsi="Wingdings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0DEAC32"/>
    <w:lvl w:ilvl="0" w:tplc="387401EA">
      <w:start w:val="1"/>
      <w:numFmt w:val="bullet"/>
      <w:lvlText w:val=""/>
      <w:lvlJc w:val="left"/>
      <w:pPr>
        <w:tabs>
          <w:tab w:val="num" w:pos="284"/>
        </w:tabs>
      </w:pPr>
      <w:rPr>
        <w:rFonts w:ascii="Wingdings" w:hAnsi="Wingdings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E990E178"/>
    <w:lvl w:ilvl="0" w:tplc="633ED2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010D8E8"/>
    <w:lvl w:ilvl="0" w:tplc="387401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  <w:sz w:val="16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7F0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2E66B4E"/>
    <w:lvl w:ilvl="0" w:tplc="387401EA">
      <w:start w:val="1"/>
      <w:numFmt w:val="bullet"/>
      <w:lvlText w:val=""/>
      <w:lvlJc w:val="left"/>
      <w:pPr>
        <w:tabs>
          <w:tab w:val="num" w:pos="284"/>
        </w:tabs>
      </w:pPr>
      <w:rPr>
        <w:rFonts w:ascii="Wingdings" w:hAnsi="Wingdings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F468C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AB49B9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BB68F8B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5DA6EA8"/>
    <w:lvl w:ilvl="0" w:tplc="387401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AFDABC0C"/>
    <w:lvl w:ilvl="0" w:tplc="387401EA">
      <w:start w:val="1"/>
      <w:numFmt w:val="bullet"/>
      <w:lvlText w:val=""/>
      <w:lvlJc w:val="left"/>
      <w:pPr>
        <w:tabs>
          <w:tab w:val="num" w:pos="284"/>
        </w:tabs>
      </w:pPr>
      <w:rPr>
        <w:rFonts w:ascii="Wingdings" w:hAnsi="Wingdings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multilevel"/>
    <w:tmpl w:val="BF326A4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DA0ECE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3DEAC8A0"/>
    <w:lvl w:ilvl="0" w:tplc="387401EA">
      <w:start w:val="1"/>
      <w:numFmt w:val="bullet"/>
      <w:lvlText w:val=""/>
      <w:lvlJc w:val="left"/>
      <w:pPr>
        <w:tabs>
          <w:tab w:val="num" w:pos="284"/>
        </w:tabs>
      </w:pPr>
      <w:rPr>
        <w:rFonts w:ascii="Wingdings" w:hAnsi="Wingdings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D6261416"/>
    <w:lvl w:ilvl="0" w:tplc="387401EA">
      <w:start w:val="1"/>
      <w:numFmt w:val="bullet"/>
      <w:lvlText w:val=""/>
      <w:lvlJc w:val="left"/>
      <w:pPr>
        <w:tabs>
          <w:tab w:val="num" w:pos="284"/>
        </w:tabs>
      </w:pPr>
      <w:rPr>
        <w:rFonts w:ascii="Wingdings" w:hAnsi="Wingdings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726880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AC2CACD0"/>
    <w:lvl w:ilvl="0" w:tplc="387401EA">
      <w:start w:val="1"/>
      <w:numFmt w:val="bullet"/>
      <w:lvlText w:val=""/>
      <w:lvlJc w:val="left"/>
      <w:pPr>
        <w:tabs>
          <w:tab w:val="num" w:pos="284"/>
        </w:tabs>
      </w:pPr>
      <w:rPr>
        <w:rFonts w:ascii="Wingdings" w:hAnsi="Wingdings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C63200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B93EF0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E8BAC664"/>
    <w:lvl w:ilvl="0" w:tplc="387401EA">
      <w:start w:val="1"/>
      <w:numFmt w:val="bullet"/>
      <w:lvlText w:val=""/>
      <w:lvlJc w:val="left"/>
      <w:pPr>
        <w:tabs>
          <w:tab w:val="num" w:pos="284"/>
        </w:tabs>
      </w:pPr>
      <w:rPr>
        <w:rFonts w:ascii="Wingdings" w:hAnsi="Wingdings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A54E43F6"/>
    <w:lvl w:ilvl="0" w:tplc="387401EA">
      <w:start w:val="1"/>
      <w:numFmt w:val="bullet"/>
      <w:lvlText w:val=""/>
      <w:lvlJc w:val="left"/>
      <w:pPr>
        <w:tabs>
          <w:tab w:val="num" w:pos="284"/>
        </w:tabs>
      </w:pPr>
      <w:rPr>
        <w:rFonts w:ascii="Wingdings" w:hAnsi="Wingdings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5DCE0528"/>
    <w:lvl w:ilvl="0" w:tplc="387401EA">
      <w:start w:val="1"/>
      <w:numFmt w:val="bullet"/>
      <w:lvlText w:val=""/>
      <w:lvlJc w:val="left"/>
      <w:pPr>
        <w:tabs>
          <w:tab w:val="num" w:pos="2084"/>
        </w:tabs>
      </w:pPr>
      <w:rPr>
        <w:rFonts w:ascii="Wingdings" w:hAnsi="Wingdings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12E8A1A0"/>
    <w:lvl w:ilvl="0" w:tplc="387401EA">
      <w:start w:val="1"/>
      <w:numFmt w:val="bullet"/>
      <w:lvlText w:val=""/>
      <w:lvlJc w:val="left"/>
      <w:pPr>
        <w:tabs>
          <w:tab w:val="num" w:pos="284"/>
        </w:tabs>
      </w:pPr>
      <w:rPr>
        <w:rFonts w:ascii="Wingdings" w:hAnsi="Wingdings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95215C6"/>
    <w:multiLevelType w:val="hybridMultilevel"/>
    <w:tmpl w:val="144623A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21C248E6"/>
    <w:multiLevelType w:val="hybridMultilevel"/>
    <w:tmpl w:val="ADD68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8483E"/>
    <w:multiLevelType w:val="hybridMultilevel"/>
    <w:tmpl w:val="748A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BE6510"/>
    <w:multiLevelType w:val="hybridMultilevel"/>
    <w:tmpl w:val="C7FA4A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23"/>
  </w:num>
  <w:num w:numId="3">
    <w:abstractNumId w:val="7"/>
  </w:num>
  <w:num w:numId="4">
    <w:abstractNumId w:val="22"/>
  </w:num>
  <w:num w:numId="5">
    <w:abstractNumId w:val="14"/>
  </w:num>
  <w:num w:numId="6">
    <w:abstractNumId w:val="12"/>
  </w:num>
  <w:num w:numId="7">
    <w:abstractNumId w:val="9"/>
  </w:num>
  <w:num w:numId="8">
    <w:abstractNumId w:val="15"/>
  </w:num>
  <w:num w:numId="9">
    <w:abstractNumId w:val="6"/>
  </w:num>
  <w:num w:numId="10">
    <w:abstractNumId w:val="1"/>
  </w:num>
  <w:num w:numId="11">
    <w:abstractNumId w:val="8"/>
  </w:num>
  <w:num w:numId="12">
    <w:abstractNumId w:val="4"/>
  </w:num>
  <w:num w:numId="13">
    <w:abstractNumId w:val="20"/>
  </w:num>
  <w:num w:numId="14">
    <w:abstractNumId w:val="11"/>
  </w:num>
  <w:num w:numId="15">
    <w:abstractNumId w:val="21"/>
  </w:num>
  <w:num w:numId="16">
    <w:abstractNumId w:val="19"/>
  </w:num>
  <w:num w:numId="17">
    <w:abstractNumId w:val="16"/>
  </w:num>
  <w:num w:numId="18">
    <w:abstractNumId w:val="10"/>
  </w:num>
  <w:num w:numId="19">
    <w:abstractNumId w:val="2"/>
  </w:num>
  <w:num w:numId="20">
    <w:abstractNumId w:val="5"/>
  </w:num>
  <w:num w:numId="21">
    <w:abstractNumId w:val="0"/>
  </w:num>
  <w:num w:numId="22">
    <w:abstractNumId w:val="3"/>
  </w:num>
  <w:num w:numId="23">
    <w:abstractNumId w:val="18"/>
  </w:num>
  <w:num w:numId="24">
    <w:abstractNumId w:val="17"/>
  </w:num>
  <w:num w:numId="25">
    <w:abstractNumId w:val="24"/>
  </w:num>
  <w:num w:numId="26">
    <w:abstractNumId w:val="27"/>
  </w:num>
  <w:num w:numId="27">
    <w:abstractNumId w:val="25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DEE"/>
    <w:rsid w:val="000145A9"/>
    <w:rsid w:val="0003553C"/>
    <w:rsid w:val="00041AFB"/>
    <w:rsid w:val="00053669"/>
    <w:rsid w:val="000626FA"/>
    <w:rsid w:val="0006570F"/>
    <w:rsid w:val="00065E5D"/>
    <w:rsid w:val="00081F1B"/>
    <w:rsid w:val="000831F9"/>
    <w:rsid w:val="000859A3"/>
    <w:rsid w:val="00086044"/>
    <w:rsid w:val="000936BE"/>
    <w:rsid w:val="000A0C06"/>
    <w:rsid w:val="000A610C"/>
    <w:rsid w:val="000A7270"/>
    <w:rsid w:val="000B1BF4"/>
    <w:rsid w:val="000C0234"/>
    <w:rsid w:val="000C1287"/>
    <w:rsid w:val="000F1E36"/>
    <w:rsid w:val="00111670"/>
    <w:rsid w:val="00115F9A"/>
    <w:rsid w:val="00121EBF"/>
    <w:rsid w:val="00125B3C"/>
    <w:rsid w:val="00160E93"/>
    <w:rsid w:val="00163617"/>
    <w:rsid w:val="001637CA"/>
    <w:rsid w:val="00172A27"/>
    <w:rsid w:val="00181964"/>
    <w:rsid w:val="00190C73"/>
    <w:rsid w:val="0019172C"/>
    <w:rsid w:val="00194ADC"/>
    <w:rsid w:val="0019633B"/>
    <w:rsid w:val="00197724"/>
    <w:rsid w:val="001A5C1B"/>
    <w:rsid w:val="001B106B"/>
    <w:rsid w:val="001D102B"/>
    <w:rsid w:val="001D1F41"/>
    <w:rsid w:val="001F0D53"/>
    <w:rsid w:val="00201C3B"/>
    <w:rsid w:val="00202073"/>
    <w:rsid w:val="0020715C"/>
    <w:rsid w:val="00207162"/>
    <w:rsid w:val="00210D8E"/>
    <w:rsid w:val="00221C3B"/>
    <w:rsid w:val="00222B04"/>
    <w:rsid w:val="00233926"/>
    <w:rsid w:val="00237321"/>
    <w:rsid w:val="00246E3B"/>
    <w:rsid w:val="002504DB"/>
    <w:rsid w:val="0025505A"/>
    <w:rsid w:val="00266274"/>
    <w:rsid w:val="00267D6F"/>
    <w:rsid w:val="00277AC3"/>
    <w:rsid w:val="002920A8"/>
    <w:rsid w:val="00292439"/>
    <w:rsid w:val="00294914"/>
    <w:rsid w:val="00297D1C"/>
    <w:rsid w:val="002A1AF3"/>
    <w:rsid w:val="002A3524"/>
    <w:rsid w:val="002B004D"/>
    <w:rsid w:val="002C3CD4"/>
    <w:rsid w:val="002C7410"/>
    <w:rsid w:val="002D390E"/>
    <w:rsid w:val="002D3DA1"/>
    <w:rsid w:val="002E1067"/>
    <w:rsid w:val="002E3019"/>
    <w:rsid w:val="002F5AD3"/>
    <w:rsid w:val="003008AE"/>
    <w:rsid w:val="00304622"/>
    <w:rsid w:val="00305C26"/>
    <w:rsid w:val="0030612B"/>
    <w:rsid w:val="00322E4E"/>
    <w:rsid w:val="00325A5E"/>
    <w:rsid w:val="003301B4"/>
    <w:rsid w:val="003465ED"/>
    <w:rsid w:val="00354016"/>
    <w:rsid w:val="00361E40"/>
    <w:rsid w:val="00386954"/>
    <w:rsid w:val="003A6DD9"/>
    <w:rsid w:val="003B0AEA"/>
    <w:rsid w:val="003B0B7E"/>
    <w:rsid w:val="003B2B62"/>
    <w:rsid w:val="003B2C87"/>
    <w:rsid w:val="003C0727"/>
    <w:rsid w:val="003D0037"/>
    <w:rsid w:val="003D2426"/>
    <w:rsid w:val="00406E21"/>
    <w:rsid w:val="00411393"/>
    <w:rsid w:val="00417B16"/>
    <w:rsid w:val="00424AEE"/>
    <w:rsid w:val="0043394C"/>
    <w:rsid w:val="00440C84"/>
    <w:rsid w:val="00442D3C"/>
    <w:rsid w:val="004432AA"/>
    <w:rsid w:val="004503AC"/>
    <w:rsid w:val="004551B5"/>
    <w:rsid w:val="00455251"/>
    <w:rsid w:val="0046045C"/>
    <w:rsid w:val="004611FE"/>
    <w:rsid w:val="004728E6"/>
    <w:rsid w:val="00473674"/>
    <w:rsid w:val="00481112"/>
    <w:rsid w:val="004A4E12"/>
    <w:rsid w:val="004B1AAC"/>
    <w:rsid w:val="004C1491"/>
    <w:rsid w:val="004D49CF"/>
    <w:rsid w:val="004F1679"/>
    <w:rsid w:val="004F21A4"/>
    <w:rsid w:val="00506FE7"/>
    <w:rsid w:val="00517EAD"/>
    <w:rsid w:val="00522223"/>
    <w:rsid w:val="00525BAD"/>
    <w:rsid w:val="00552B16"/>
    <w:rsid w:val="005563DC"/>
    <w:rsid w:val="00563BC0"/>
    <w:rsid w:val="00573237"/>
    <w:rsid w:val="00584644"/>
    <w:rsid w:val="005C6D13"/>
    <w:rsid w:val="005D70BE"/>
    <w:rsid w:val="005E0566"/>
    <w:rsid w:val="005E20F6"/>
    <w:rsid w:val="005E3205"/>
    <w:rsid w:val="0062317D"/>
    <w:rsid w:val="00634B95"/>
    <w:rsid w:val="00643160"/>
    <w:rsid w:val="006475FE"/>
    <w:rsid w:val="00647E36"/>
    <w:rsid w:val="00664642"/>
    <w:rsid w:val="0067439C"/>
    <w:rsid w:val="0067500C"/>
    <w:rsid w:val="006808A1"/>
    <w:rsid w:val="00681E02"/>
    <w:rsid w:val="006A0163"/>
    <w:rsid w:val="006A64B5"/>
    <w:rsid w:val="006B1136"/>
    <w:rsid w:val="006C2101"/>
    <w:rsid w:val="006D3ACE"/>
    <w:rsid w:val="006D645D"/>
    <w:rsid w:val="006D6DA6"/>
    <w:rsid w:val="006E625F"/>
    <w:rsid w:val="006F0E10"/>
    <w:rsid w:val="006F74FC"/>
    <w:rsid w:val="0070706D"/>
    <w:rsid w:val="00707D67"/>
    <w:rsid w:val="00710269"/>
    <w:rsid w:val="007157DD"/>
    <w:rsid w:val="00720BE8"/>
    <w:rsid w:val="00721A14"/>
    <w:rsid w:val="00760190"/>
    <w:rsid w:val="00763EA1"/>
    <w:rsid w:val="00795FE4"/>
    <w:rsid w:val="007B2700"/>
    <w:rsid w:val="007B5D8D"/>
    <w:rsid w:val="007B5EA7"/>
    <w:rsid w:val="007C0815"/>
    <w:rsid w:val="007D09E1"/>
    <w:rsid w:val="007D1D2B"/>
    <w:rsid w:val="007D2D47"/>
    <w:rsid w:val="007D2DEE"/>
    <w:rsid w:val="007D7389"/>
    <w:rsid w:val="007E4D6B"/>
    <w:rsid w:val="007E694D"/>
    <w:rsid w:val="007F1917"/>
    <w:rsid w:val="00825B42"/>
    <w:rsid w:val="00853649"/>
    <w:rsid w:val="00864AE9"/>
    <w:rsid w:val="0087470B"/>
    <w:rsid w:val="008811F6"/>
    <w:rsid w:val="00881FF1"/>
    <w:rsid w:val="00885674"/>
    <w:rsid w:val="008873FA"/>
    <w:rsid w:val="0089577C"/>
    <w:rsid w:val="008A1A3C"/>
    <w:rsid w:val="008B4EAB"/>
    <w:rsid w:val="008B5ACD"/>
    <w:rsid w:val="008C2EBF"/>
    <w:rsid w:val="008D275A"/>
    <w:rsid w:val="008E46C6"/>
    <w:rsid w:val="008F72C3"/>
    <w:rsid w:val="00911425"/>
    <w:rsid w:val="00914F98"/>
    <w:rsid w:val="00915B56"/>
    <w:rsid w:val="00925DDD"/>
    <w:rsid w:val="0095619D"/>
    <w:rsid w:val="00997D40"/>
    <w:rsid w:val="009A291E"/>
    <w:rsid w:val="009B0F6E"/>
    <w:rsid w:val="009B2283"/>
    <w:rsid w:val="009B7E40"/>
    <w:rsid w:val="009C36A4"/>
    <w:rsid w:val="009C5329"/>
    <w:rsid w:val="009D53CE"/>
    <w:rsid w:val="009D60B8"/>
    <w:rsid w:val="00A04627"/>
    <w:rsid w:val="00A06404"/>
    <w:rsid w:val="00A174BB"/>
    <w:rsid w:val="00A26759"/>
    <w:rsid w:val="00A335B2"/>
    <w:rsid w:val="00A4163C"/>
    <w:rsid w:val="00A45329"/>
    <w:rsid w:val="00A52634"/>
    <w:rsid w:val="00A5279C"/>
    <w:rsid w:val="00A563AC"/>
    <w:rsid w:val="00A63945"/>
    <w:rsid w:val="00A63986"/>
    <w:rsid w:val="00A6464C"/>
    <w:rsid w:val="00A671A4"/>
    <w:rsid w:val="00A67719"/>
    <w:rsid w:val="00A77CD2"/>
    <w:rsid w:val="00A87F4D"/>
    <w:rsid w:val="00A906BC"/>
    <w:rsid w:val="00A90C63"/>
    <w:rsid w:val="00AA0E1E"/>
    <w:rsid w:val="00AA24D1"/>
    <w:rsid w:val="00AA6E25"/>
    <w:rsid w:val="00AB19A0"/>
    <w:rsid w:val="00AD037F"/>
    <w:rsid w:val="00AD36D3"/>
    <w:rsid w:val="00AF6801"/>
    <w:rsid w:val="00B1546D"/>
    <w:rsid w:val="00B17263"/>
    <w:rsid w:val="00B376D2"/>
    <w:rsid w:val="00B37BBB"/>
    <w:rsid w:val="00B40674"/>
    <w:rsid w:val="00B4693F"/>
    <w:rsid w:val="00B5378A"/>
    <w:rsid w:val="00B571C0"/>
    <w:rsid w:val="00B723F4"/>
    <w:rsid w:val="00B8561E"/>
    <w:rsid w:val="00BB3FF5"/>
    <w:rsid w:val="00BD5EA3"/>
    <w:rsid w:val="00BE5B75"/>
    <w:rsid w:val="00BF3DA5"/>
    <w:rsid w:val="00BF44B0"/>
    <w:rsid w:val="00C06516"/>
    <w:rsid w:val="00C14BA2"/>
    <w:rsid w:val="00C21D7D"/>
    <w:rsid w:val="00C220C3"/>
    <w:rsid w:val="00C257EF"/>
    <w:rsid w:val="00C33677"/>
    <w:rsid w:val="00C723ED"/>
    <w:rsid w:val="00C82E6B"/>
    <w:rsid w:val="00CD3DA3"/>
    <w:rsid w:val="00CE0BE0"/>
    <w:rsid w:val="00CE77C0"/>
    <w:rsid w:val="00D05D4A"/>
    <w:rsid w:val="00D16016"/>
    <w:rsid w:val="00D330A8"/>
    <w:rsid w:val="00D33C3B"/>
    <w:rsid w:val="00D3610C"/>
    <w:rsid w:val="00D45ED4"/>
    <w:rsid w:val="00D47B1A"/>
    <w:rsid w:val="00D5126F"/>
    <w:rsid w:val="00D5757F"/>
    <w:rsid w:val="00D61DDF"/>
    <w:rsid w:val="00D817FA"/>
    <w:rsid w:val="00D83FD6"/>
    <w:rsid w:val="00D914F5"/>
    <w:rsid w:val="00D96477"/>
    <w:rsid w:val="00DA1154"/>
    <w:rsid w:val="00DA7BF3"/>
    <w:rsid w:val="00DB1AFE"/>
    <w:rsid w:val="00DB22A0"/>
    <w:rsid w:val="00DC5B58"/>
    <w:rsid w:val="00DD142F"/>
    <w:rsid w:val="00DD391A"/>
    <w:rsid w:val="00DE0ABD"/>
    <w:rsid w:val="00DE1169"/>
    <w:rsid w:val="00DE4C42"/>
    <w:rsid w:val="00DE4C4D"/>
    <w:rsid w:val="00DF103E"/>
    <w:rsid w:val="00DF36E2"/>
    <w:rsid w:val="00E077E1"/>
    <w:rsid w:val="00E26D9D"/>
    <w:rsid w:val="00E34B60"/>
    <w:rsid w:val="00E3666E"/>
    <w:rsid w:val="00E63002"/>
    <w:rsid w:val="00E66959"/>
    <w:rsid w:val="00E673F5"/>
    <w:rsid w:val="00E80D83"/>
    <w:rsid w:val="00E922DD"/>
    <w:rsid w:val="00E936C8"/>
    <w:rsid w:val="00EA22AA"/>
    <w:rsid w:val="00EA24D3"/>
    <w:rsid w:val="00ED0DE9"/>
    <w:rsid w:val="00ED3740"/>
    <w:rsid w:val="00F00AD2"/>
    <w:rsid w:val="00F05507"/>
    <w:rsid w:val="00F138A9"/>
    <w:rsid w:val="00F23A43"/>
    <w:rsid w:val="00F24B73"/>
    <w:rsid w:val="00F26E16"/>
    <w:rsid w:val="00F40211"/>
    <w:rsid w:val="00F50B05"/>
    <w:rsid w:val="00F512D6"/>
    <w:rsid w:val="00F621D1"/>
    <w:rsid w:val="00F84639"/>
    <w:rsid w:val="00FA0D90"/>
    <w:rsid w:val="00FA49F3"/>
    <w:rsid w:val="00FA5CF3"/>
    <w:rsid w:val="00FB17F7"/>
    <w:rsid w:val="00FB4004"/>
    <w:rsid w:val="00FD27FC"/>
    <w:rsid w:val="00FD6444"/>
    <w:rsid w:val="00FF1F29"/>
    <w:rsid w:val="00FF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424786"/>
  <w15:chartTrackingRefBased/>
  <w15:docId w15:val="{BF9F6A30-17AC-6146-AEDC-3ADB9A51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rFonts w:ascii="Book Antiqua" w:hAnsi="Book Antiqua"/>
      <w:b/>
      <w:bCs/>
    </w:rPr>
  </w:style>
  <w:style w:type="paragraph" w:styleId="Heading6">
    <w:name w:val="heading 6"/>
    <w:basedOn w:val="Normal"/>
    <w:next w:val="Normal"/>
    <w:link w:val="Heading6Char"/>
    <w:qFormat/>
    <w:pPr>
      <w:keepNext/>
      <w:jc w:val="center"/>
      <w:outlineLvl w:val="5"/>
    </w:pPr>
    <w:rPr>
      <w:rFonts w:ascii="Book Antiqua" w:hAnsi="Book Antiqua"/>
      <w:b/>
      <w:bCs/>
      <w:sz w:val="44"/>
    </w:rPr>
  </w:style>
  <w:style w:type="paragraph" w:styleId="Heading8">
    <w:name w:val="heading 8"/>
    <w:basedOn w:val="Normal"/>
    <w:next w:val="Normal"/>
    <w:link w:val="Heading8Char"/>
    <w:qFormat/>
    <w:pPr>
      <w:keepNext/>
      <w:outlineLvl w:val="7"/>
    </w:pPr>
    <w:rPr>
      <w:b/>
      <w:szCs w:val="20"/>
      <w:u w:val="single"/>
    </w:rPr>
  </w:style>
  <w:style w:type="paragraph" w:styleId="Heading9">
    <w:name w:val="heading 9"/>
    <w:basedOn w:val="Normal"/>
    <w:next w:val="Normal"/>
    <w:link w:val="Heading9Char"/>
    <w:qFormat/>
    <w:pPr>
      <w:keepNext/>
      <w:outlineLvl w:val="8"/>
    </w:pPr>
    <w:rPr>
      <w:rFonts w:ascii="Arial Black" w:hAnsi="Arial Black"/>
      <w:b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hAnsi="Cambria" w:cs="Times New Roman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link w:val="Heading2"/>
    <w:rPr>
      <w:rFonts w:ascii="Cambria" w:hAnsi="Cambria" w:cs="Times New Roman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link w:val="Heading3"/>
    <w:rPr>
      <w:rFonts w:ascii="Cambria" w:hAnsi="Cambria" w:cs="Times New Roman"/>
      <w:b/>
      <w:bCs/>
      <w:sz w:val="26"/>
      <w:szCs w:val="26"/>
      <w:lang w:val="en-GB" w:eastAsia="en-US"/>
    </w:rPr>
  </w:style>
  <w:style w:type="character" w:customStyle="1" w:styleId="Heading4Char">
    <w:name w:val="Heading 4 Char"/>
    <w:link w:val="Heading4"/>
    <w:rPr>
      <w:rFonts w:ascii="Calibri" w:hAnsi="Calibri" w:cs="Times New Roman"/>
      <w:b/>
      <w:bCs/>
      <w:sz w:val="28"/>
      <w:szCs w:val="28"/>
      <w:lang w:val="en-GB" w:eastAsia="en-US"/>
    </w:rPr>
  </w:style>
  <w:style w:type="character" w:customStyle="1" w:styleId="Heading5Char">
    <w:name w:val="Heading 5 Char"/>
    <w:link w:val="Heading5"/>
    <w:rPr>
      <w:rFonts w:ascii="Calibri" w:hAnsi="Calibri" w:cs="Times New Roman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link w:val="Heading6"/>
    <w:rPr>
      <w:rFonts w:ascii="Calibri" w:hAnsi="Calibri" w:cs="Times New Roman"/>
      <w:b/>
      <w:bCs/>
      <w:lang w:val="en-GB" w:eastAsia="en-US"/>
    </w:rPr>
  </w:style>
  <w:style w:type="character" w:customStyle="1" w:styleId="Heading8Char">
    <w:name w:val="Heading 8 Char"/>
    <w:link w:val="Heading8"/>
    <w:rPr>
      <w:rFonts w:ascii="Calibri" w:hAnsi="Calibri" w:cs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link w:val="Heading9"/>
    <w:rPr>
      <w:rFonts w:ascii="Cambria" w:hAnsi="Cambria" w:cs="Times New Roman"/>
      <w:lang w:val="en-GB" w:eastAsia="en-US"/>
    </w:rPr>
  </w:style>
  <w:style w:type="paragraph" w:styleId="BodyText">
    <w:name w:val="Body Text"/>
    <w:basedOn w:val="Normal"/>
    <w:link w:val="BodyTextChar"/>
    <w:rPr>
      <w:sz w:val="22"/>
      <w:szCs w:val="20"/>
    </w:rPr>
  </w:style>
  <w:style w:type="character" w:customStyle="1" w:styleId="BodyTextChar">
    <w:name w:val="Body Text Char"/>
    <w:link w:val="BodyText"/>
    <w:rPr>
      <w:rFonts w:cs="Times New Roman"/>
      <w:sz w:val="22"/>
      <w:lang w:val="en-GB" w:eastAsia="en-US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HeaderChar">
    <w:name w:val="Header Char"/>
    <w:link w:val="Header"/>
    <w:rPr>
      <w:rFonts w:cs="Times New Roman"/>
      <w:sz w:val="24"/>
      <w:szCs w:val="24"/>
      <w:lang w:val="en-GB" w:eastAsia="en-US"/>
    </w:rPr>
  </w:style>
  <w:style w:type="paragraph" w:styleId="BodyText2">
    <w:name w:val="Body Text 2"/>
    <w:basedOn w:val="Normal"/>
    <w:link w:val="BodyText2Char"/>
    <w:rPr>
      <w:bCs/>
      <w:szCs w:val="20"/>
    </w:rPr>
  </w:style>
  <w:style w:type="character" w:customStyle="1" w:styleId="BodyText2Char">
    <w:name w:val="Body Text 2 Char"/>
    <w:link w:val="BodyText2"/>
    <w:rPr>
      <w:rFonts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link w:val="Footer"/>
    <w:rPr>
      <w:rFonts w:cs="Times New Roman"/>
      <w:sz w:val="24"/>
      <w:szCs w:val="24"/>
      <w:lang w:val="en-GB" w:eastAsia="en-US"/>
    </w:rPr>
  </w:style>
  <w:style w:type="paragraph" w:customStyle="1" w:styleId="Standard">
    <w:name w:val="Standard"/>
    <w:pPr>
      <w:overflowPunct w:val="0"/>
      <w:autoSpaceDE w:val="0"/>
      <w:autoSpaceDN w:val="0"/>
      <w:adjustRightInd w:val="0"/>
      <w:textAlignment w:val="baseline"/>
    </w:pPr>
    <w:rPr>
      <w:sz w:val="24"/>
      <w:lang w:val="en-GB"/>
    </w:rPr>
  </w:style>
  <w:style w:type="character" w:styleId="PageNumber">
    <w:name w:val="page number"/>
    <w:rPr>
      <w:rFonts w:cs="Times New Roman"/>
    </w:rPr>
  </w:style>
  <w:style w:type="character" w:styleId="Hyperlink">
    <w:name w:val="Hyperlink"/>
    <w:rPr>
      <w:rFonts w:cs="Times New Roman"/>
      <w:color w:val="0000FF"/>
      <w:u w:val="single"/>
    </w:rPr>
  </w:style>
  <w:style w:type="paragraph" w:styleId="BodyText3">
    <w:name w:val="Body Text 3"/>
    <w:basedOn w:val="Normal"/>
    <w:link w:val="BodyText3Char"/>
    <w:pPr>
      <w:jc w:val="both"/>
    </w:pPr>
    <w:rPr>
      <w:i/>
      <w:iCs/>
      <w:sz w:val="20"/>
      <w:szCs w:val="20"/>
    </w:rPr>
  </w:style>
  <w:style w:type="character" w:customStyle="1" w:styleId="BodyText3Char">
    <w:name w:val="Body Text 3 Char"/>
    <w:link w:val="BodyText3"/>
    <w:rPr>
      <w:rFonts w:cs="Times New Roman"/>
      <w:sz w:val="16"/>
      <w:szCs w:val="16"/>
      <w:lang w:val="en-GB" w:eastAsia="en-U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Spacing">
    <w:name w:val="No Spacing"/>
    <w:qFormat/>
    <w:rPr>
      <w:rFonts w:ascii="Calibri" w:eastAsia="Calibri" w:hAnsi="Calibri" w:cs="Calibri"/>
      <w:sz w:val="22"/>
      <w:szCs w:val="22"/>
      <w:lang w:val="en-IE"/>
    </w:rPr>
  </w:style>
  <w:style w:type="paragraph" w:customStyle="1" w:styleId="Arial">
    <w:name w:val="Arial"/>
    <w:basedOn w:val="Normal"/>
    <w:pPr>
      <w:spacing w:after="60" w:line="220" w:lineRule="atLeast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C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01C3B"/>
    <w:rPr>
      <w:rFonts w:ascii="Segoe UI" w:hAnsi="Segoe UI" w:cs="Segoe UI"/>
      <w:sz w:val="18"/>
      <w:szCs w:val="1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906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22</TotalTime>
  <Pages>1</Pages>
  <Words>247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</vt:lpstr>
    </vt:vector>
  </TitlesOfParts>
  <Company/>
  <LinksUpToDate>false</LinksUpToDate>
  <CharactersWithSpaces>1893</CharactersWithSpaces>
  <SharedDoc>false</SharedDoc>
  <HLinks>
    <vt:vector size="6" baseType="variant">
      <vt:variant>
        <vt:i4>2621460</vt:i4>
      </vt:variant>
      <vt:variant>
        <vt:i4>0</vt:i4>
      </vt:variant>
      <vt:variant>
        <vt:i4>0</vt:i4>
      </vt:variant>
      <vt:variant>
        <vt:i4>5</vt:i4>
      </vt:variant>
      <vt:variant>
        <vt:lpwstr>mailto:E-mail.ranak8989@gmail.com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</dc:title>
  <dc:subject/>
  <dc:creator>Fergal Hartley</dc:creator>
  <cp:keywords/>
  <cp:lastModifiedBy>Guest User</cp:lastModifiedBy>
  <cp:revision>30</cp:revision>
  <cp:lastPrinted>2018-12-20T08:56:00Z</cp:lastPrinted>
  <dcterms:created xsi:type="dcterms:W3CDTF">2021-07-06T08:06:00Z</dcterms:created>
  <dcterms:modified xsi:type="dcterms:W3CDTF">2021-07-12T21:45:00Z</dcterms:modified>
</cp:coreProperties>
</file>