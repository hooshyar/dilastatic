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Skills and abilities:"/>
        <w:tag w:val="Skills and abilities:"/>
        <w:id w:val="-1758198345"/>
        <w:placeholder>
          <w:docPart w:val="BCC7131429044E5D9469B41C19E6DA67"/>
        </w:placeholder>
        <w:temporary/>
        <w:showingPlcHdr/>
        <w15:appearance w15:val="hidden"/>
      </w:sdtPr>
      <w:sdtContent>
        <w:p w14:paraId="174CEF34" w14:textId="4109D784" w:rsidR="000C3EF6" w:rsidRPr="00DA3875" w:rsidRDefault="000B4AD8" w:rsidP="00DA3875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t>Skills &amp; Abilities</w:t>
          </w:r>
        </w:p>
      </w:sdtContent>
    </w:sdt>
    <w:p w14:paraId="7D815988" w14:textId="4B9279BE" w:rsidR="000C3EF6" w:rsidRDefault="00D73D3C" w:rsidP="000C3EF6">
      <w:pPr>
        <w:pStyle w:val="BodyText"/>
        <w:spacing w:before="142"/>
        <w:ind w:left="360"/>
      </w:pPr>
      <w:r>
        <w:t xml:space="preserve">.    </w:t>
      </w:r>
      <w:r w:rsidR="000C3EF6">
        <w:t xml:space="preserve">A flexible, proactive approach to work </w:t>
      </w:r>
    </w:p>
    <w:p w14:paraId="6654A6B9" w14:textId="77777777" w:rsidR="000C3EF6" w:rsidRDefault="000C3EF6" w:rsidP="000C3EF6">
      <w:pPr>
        <w:pStyle w:val="BodyText"/>
        <w:numPr>
          <w:ilvl w:val="0"/>
          <w:numId w:val="11"/>
        </w:numPr>
        <w:spacing w:before="142"/>
      </w:pPr>
      <w:r>
        <w:t>Ability</w:t>
      </w:r>
      <w:r>
        <w:rPr>
          <w:spacing w:val="-1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initiative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 xml:space="preserve">unsupervised </w:t>
      </w:r>
    </w:p>
    <w:p w14:paraId="31404869" w14:textId="77777777" w:rsidR="000C3EF6" w:rsidRDefault="000C3EF6" w:rsidP="000C3EF6">
      <w:pPr>
        <w:pStyle w:val="BodyText"/>
        <w:numPr>
          <w:ilvl w:val="0"/>
          <w:numId w:val="11"/>
        </w:numPr>
        <w:spacing w:before="142"/>
      </w:pPr>
      <w:r>
        <w:t>Excellent communication</w:t>
      </w:r>
      <w:r>
        <w:rPr>
          <w:spacing w:val="-23"/>
        </w:rPr>
        <w:t xml:space="preserve"> </w:t>
      </w:r>
      <w:r>
        <w:t xml:space="preserve">skills </w:t>
      </w:r>
    </w:p>
    <w:p w14:paraId="08901E09" w14:textId="77777777" w:rsidR="000C3EF6" w:rsidRDefault="000C3EF6" w:rsidP="000C3EF6">
      <w:pPr>
        <w:pStyle w:val="BodyText"/>
        <w:numPr>
          <w:ilvl w:val="0"/>
          <w:numId w:val="11"/>
        </w:numPr>
        <w:spacing w:before="142"/>
      </w:pPr>
      <w:r>
        <w:t>Honesty and Integrity</w:t>
      </w:r>
    </w:p>
    <w:p w14:paraId="1BDD02A2" w14:textId="77777777" w:rsidR="000C3EF6" w:rsidRDefault="000C3EF6" w:rsidP="000C3EF6">
      <w:pPr>
        <w:pStyle w:val="BodyText"/>
        <w:numPr>
          <w:ilvl w:val="0"/>
          <w:numId w:val="11"/>
        </w:numPr>
        <w:spacing w:before="6"/>
      </w:pPr>
      <w:r>
        <w:t>Ability to work under pressure</w:t>
      </w:r>
    </w:p>
    <w:p w14:paraId="08BABFA5" w14:textId="77777777" w:rsidR="000C3EF6" w:rsidRDefault="000C3EF6" w:rsidP="000C3EF6">
      <w:pPr>
        <w:pStyle w:val="BodyText"/>
        <w:numPr>
          <w:ilvl w:val="0"/>
          <w:numId w:val="11"/>
        </w:numPr>
        <w:spacing w:before="93" w:line="283" w:lineRule="auto"/>
        <w:ind w:right="2237"/>
      </w:pPr>
      <w:r>
        <w:t>Strong interpersonal skills and ability to work in teams and collaborate</w:t>
      </w:r>
    </w:p>
    <w:sdt>
      <w:sdtPr>
        <w:alias w:val="Education:"/>
        <w:tag w:val="Education:"/>
        <w:id w:val="989682148"/>
        <w:placeholder>
          <w:docPart w:val="44AF57939FEB428AA7B430F7336E8360"/>
        </w:placeholder>
        <w:temporary/>
        <w:showingPlcHdr/>
        <w15:appearance w15:val="hidden"/>
      </w:sdtPr>
      <w:sdtContent>
        <w:p w14:paraId="0E30188A" w14:textId="77777777" w:rsidR="000B4AD8" w:rsidRDefault="000B4AD8" w:rsidP="000B4AD8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t>Education</w:t>
          </w:r>
        </w:p>
      </w:sdtContent>
    </w:sdt>
    <w:tbl>
      <w:tblPr>
        <w:tblStyle w:val="GridTable1Light"/>
        <w:tblW w:w="514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 to add Education details"/>
      </w:tblPr>
      <w:tblGrid>
        <w:gridCol w:w="9094"/>
        <w:gridCol w:w="2017"/>
      </w:tblGrid>
      <w:tr w:rsidR="000B4AD8" w:rsidRPr="009A3F06" w14:paraId="4063C5D3" w14:textId="77777777" w:rsidTr="00DA3875">
        <w:trPr>
          <w:trHeight w:val="302"/>
        </w:trPr>
        <w:tc>
          <w:tcPr>
            <w:tcW w:w="9094" w:type="dxa"/>
          </w:tcPr>
          <w:p w14:paraId="1602A407" w14:textId="24E0E4AB" w:rsidR="0023131A" w:rsidRDefault="0023131A" w:rsidP="0023131A">
            <w:pPr>
              <w:pStyle w:val="BodyText"/>
              <w:numPr>
                <w:ilvl w:val="0"/>
                <w:numId w:val="11"/>
              </w:numPr>
              <w:spacing w:before="93" w:line="283" w:lineRule="auto"/>
              <w:ind w:right="2237"/>
            </w:pPr>
            <w:r w:rsidRPr="0023131A">
              <w:t xml:space="preserve">Graduated from </w:t>
            </w:r>
            <w:r w:rsidR="00D73D3C">
              <w:t xml:space="preserve">high </w:t>
            </w:r>
            <w:r w:rsidR="00FD0C9D">
              <w:t>school.</w:t>
            </w:r>
          </w:p>
          <w:p w14:paraId="76EED54F" w14:textId="57FAB583" w:rsidR="00FD0C9D" w:rsidRPr="009A3F06" w:rsidRDefault="00FD0C9D" w:rsidP="0023131A">
            <w:pPr>
              <w:pStyle w:val="BodyText"/>
              <w:numPr>
                <w:ilvl w:val="0"/>
                <w:numId w:val="11"/>
              </w:numPr>
              <w:spacing w:before="93" w:line="283" w:lineRule="auto"/>
              <w:ind w:right="2237"/>
            </w:pPr>
            <w:r>
              <w:t xml:space="preserve">Student at Knowledge university.                                                                                </w:t>
            </w:r>
          </w:p>
        </w:tc>
        <w:tc>
          <w:tcPr>
            <w:tcW w:w="2017" w:type="dxa"/>
          </w:tcPr>
          <w:p w14:paraId="437A282B" w14:textId="4DD95545" w:rsidR="000B4AD8" w:rsidRPr="009A3F06" w:rsidRDefault="00BE4968" w:rsidP="00D73D3C">
            <w:pPr>
              <w:pStyle w:val="Heading2"/>
              <w:ind w:left="0"/>
            </w:pPr>
            <w:r>
              <w:t>20</w:t>
            </w:r>
            <w:r w:rsidR="007E2329">
              <w:t>18</w:t>
            </w:r>
            <w:r w:rsidR="000B4AD8" w:rsidRPr="009A3F06">
              <w:t>-</w:t>
            </w:r>
            <w:r>
              <w:t>20</w:t>
            </w:r>
            <w:r w:rsidR="007E2329">
              <w:t>19</w:t>
            </w:r>
          </w:p>
        </w:tc>
      </w:tr>
    </w:tbl>
    <w:p w14:paraId="5C73F2DA" w14:textId="566E0214" w:rsidR="0087650A" w:rsidRDefault="00BE4968" w:rsidP="0087650A">
      <w:pPr>
        <w:pStyle w:val="Heading1"/>
      </w:pPr>
      <w:r>
        <w:t>language skill</w:t>
      </w:r>
      <w:r w:rsidR="0023131A">
        <w:t>S</w:t>
      </w:r>
    </w:p>
    <w:p w14:paraId="323536A9" w14:textId="77777777" w:rsidR="00D33898" w:rsidRDefault="00D33898" w:rsidP="0087650A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</w:p>
    <w:p w14:paraId="67387447" w14:textId="77777777" w:rsidR="00BE4968" w:rsidRDefault="00BE4968" w:rsidP="00BE4968">
      <w:pPr>
        <w:spacing w:before="94"/>
        <w:ind w:left="485"/>
        <w:rPr>
          <w:sz w:val="21"/>
        </w:rPr>
      </w:pPr>
      <w:r>
        <w:rPr>
          <w:color w:val="181818"/>
          <w:sz w:val="21"/>
        </w:rPr>
        <w:t xml:space="preserve">Mother </w:t>
      </w:r>
      <w:r>
        <w:rPr>
          <w:color w:val="161616"/>
          <w:sz w:val="21"/>
        </w:rPr>
        <w:t xml:space="preserve">Tongue: </w:t>
      </w:r>
      <w:r>
        <w:rPr>
          <w:color w:val="1A1A1A"/>
          <w:sz w:val="21"/>
        </w:rPr>
        <w:t>Kurdish</w:t>
      </w:r>
    </w:p>
    <w:p w14:paraId="7BD1B4E3" w14:textId="77777777" w:rsidR="00BE4968" w:rsidRDefault="00BE4968" w:rsidP="00BE4968">
      <w:pPr>
        <w:pStyle w:val="BodyText"/>
        <w:spacing w:before="11"/>
        <w:rPr>
          <w:sz w:val="19"/>
        </w:rPr>
      </w:pPr>
    </w:p>
    <w:p w14:paraId="3715544A" w14:textId="77777777" w:rsidR="00BE4968" w:rsidRPr="00601D31" w:rsidRDefault="00BE4968" w:rsidP="00BE4968">
      <w:pPr>
        <w:spacing w:line="472" w:lineRule="auto"/>
        <w:ind w:left="485" w:right="1021"/>
        <w:rPr>
          <w:color w:val="131313"/>
          <w:w w:val="105"/>
          <w:sz w:val="20"/>
        </w:rPr>
      </w:pPr>
      <w:r w:rsidRPr="00F269FC">
        <w:rPr>
          <w:color w:val="131313"/>
          <w:w w:val="105"/>
          <w:sz w:val="20"/>
          <w:u w:val="thick"/>
        </w:rPr>
        <w:t>Language</w:t>
      </w:r>
      <w:r w:rsidRPr="00601D31">
        <w:rPr>
          <w:color w:val="131313"/>
          <w:w w:val="105"/>
          <w:sz w:val="20"/>
        </w:rPr>
        <w:t xml:space="preserve">                       </w:t>
      </w:r>
      <w:r w:rsidRPr="00F269FC">
        <w:rPr>
          <w:color w:val="131313"/>
          <w:w w:val="105"/>
          <w:sz w:val="20"/>
          <w:u w:val="thick"/>
        </w:rPr>
        <w:t xml:space="preserve">Speaking </w:t>
      </w:r>
      <w:r w:rsidRPr="00601D31">
        <w:rPr>
          <w:color w:val="131313"/>
          <w:w w:val="105"/>
          <w:sz w:val="20"/>
        </w:rPr>
        <w:t xml:space="preserve">                          </w:t>
      </w:r>
      <w:r w:rsidR="00F269FC">
        <w:rPr>
          <w:color w:val="131313"/>
          <w:w w:val="105"/>
          <w:sz w:val="20"/>
        </w:rPr>
        <w:t xml:space="preserve"> </w:t>
      </w:r>
      <w:r w:rsidRPr="00601D31">
        <w:rPr>
          <w:color w:val="131313"/>
          <w:w w:val="105"/>
          <w:sz w:val="20"/>
        </w:rPr>
        <w:t xml:space="preserve">   </w:t>
      </w:r>
      <w:r w:rsidR="00F269FC">
        <w:rPr>
          <w:color w:val="131313"/>
          <w:w w:val="105"/>
          <w:sz w:val="20"/>
          <w:u w:val="thick"/>
        </w:rPr>
        <w:t>Writing</w:t>
      </w:r>
      <w:r w:rsidRPr="00601D31">
        <w:rPr>
          <w:color w:val="131313"/>
          <w:w w:val="105"/>
          <w:sz w:val="20"/>
        </w:rPr>
        <w:t xml:space="preserve">                                </w:t>
      </w:r>
      <w:r w:rsidR="00F269FC">
        <w:rPr>
          <w:color w:val="131313"/>
          <w:w w:val="105"/>
          <w:sz w:val="20"/>
          <w:u w:val="thick"/>
        </w:rPr>
        <w:t>Understanding</w:t>
      </w:r>
    </w:p>
    <w:p w14:paraId="598011AD" w14:textId="6AFA9FD7" w:rsidR="00601D31" w:rsidRDefault="00BE4968" w:rsidP="00F73AC8">
      <w:pPr>
        <w:spacing w:line="472" w:lineRule="auto"/>
        <w:ind w:left="485" w:right="1021"/>
        <w:rPr>
          <w:color w:val="181818"/>
          <w:w w:val="105"/>
          <w:sz w:val="20"/>
        </w:rPr>
      </w:pPr>
      <w:r>
        <w:rPr>
          <w:color w:val="181818"/>
          <w:w w:val="105"/>
          <w:sz w:val="20"/>
        </w:rPr>
        <w:t xml:space="preserve">Persian                        </w:t>
      </w:r>
      <w:r w:rsidR="00601D31">
        <w:rPr>
          <w:color w:val="181818"/>
          <w:w w:val="105"/>
          <w:sz w:val="20"/>
        </w:rPr>
        <w:t xml:space="preserve"> </w:t>
      </w:r>
      <w:r w:rsidR="00F269FC">
        <w:rPr>
          <w:color w:val="181818"/>
          <w:w w:val="105"/>
          <w:sz w:val="20"/>
        </w:rPr>
        <w:t xml:space="preserve"> </w:t>
      </w:r>
      <w:r>
        <w:rPr>
          <w:color w:val="181818"/>
          <w:w w:val="105"/>
          <w:sz w:val="20"/>
        </w:rPr>
        <w:t xml:space="preserve"> Fluent                               </w:t>
      </w:r>
      <w:r w:rsidR="00F269FC">
        <w:rPr>
          <w:color w:val="181818"/>
          <w:w w:val="105"/>
          <w:sz w:val="20"/>
        </w:rPr>
        <w:t xml:space="preserve"> </w:t>
      </w:r>
      <w:r>
        <w:rPr>
          <w:color w:val="181818"/>
          <w:w w:val="105"/>
          <w:sz w:val="20"/>
        </w:rPr>
        <w:t xml:space="preserve">  </w:t>
      </w:r>
      <w:proofErr w:type="spellStart"/>
      <w:r>
        <w:rPr>
          <w:color w:val="181818"/>
          <w:w w:val="105"/>
          <w:sz w:val="20"/>
        </w:rPr>
        <w:t>Fluent</w:t>
      </w:r>
      <w:proofErr w:type="spellEnd"/>
      <w:r>
        <w:rPr>
          <w:color w:val="181818"/>
          <w:w w:val="105"/>
          <w:sz w:val="20"/>
        </w:rPr>
        <w:t xml:space="preserve">                                </w:t>
      </w:r>
      <w:r w:rsidR="00F269FC">
        <w:rPr>
          <w:color w:val="181818"/>
          <w:w w:val="105"/>
          <w:sz w:val="20"/>
        </w:rPr>
        <w:t xml:space="preserve">  </w:t>
      </w:r>
      <w:r>
        <w:rPr>
          <w:color w:val="181818"/>
          <w:w w:val="105"/>
          <w:sz w:val="20"/>
        </w:rPr>
        <w:t xml:space="preserve"> </w:t>
      </w:r>
      <w:r w:rsidR="00F269FC">
        <w:rPr>
          <w:color w:val="181818"/>
          <w:w w:val="105"/>
          <w:sz w:val="20"/>
        </w:rPr>
        <w:t xml:space="preserve"> </w:t>
      </w:r>
      <w:r>
        <w:rPr>
          <w:color w:val="181818"/>
          <w:w w:val="105"/>
          <w:sz w:val="20"/>
        </w:rPr>
        <w:t xml:space="preserve"> </w:t>
      </w:r>
      <w:r w:rsidR="00F269FC">
        <w:rPr>
          <w:color w:val="181818"/>
          <w:w w:val="105"/>
          <w:sz w:val="20"/>
        </w:rPr>
        <w:t xml:space="preserve">  </w:t>
      </w:r>
      <w:proofErr w:type="spellStart"/>
      <w:r>
        <w:rPr>
          <w:color w:val="181818"/>
          <w:w w:val="105"/>
          <w:sz w:val="20"/>
        </w:rPr>
        <w:t>Fluent</w:t>
      </w:r>
      <w:proofErr w:type="spellEnd"/>
    </w:p>
    <w:p w14:paraId="2BD2F085" w14:textId="390AAB5D" w:rsidR="007E2329" w:rsidRDefault="007E2329" w:rsidP="00F73AC8">
      <w:pPr>
        <w:spacing w:line="472" w:lineRule="auto"/>
        <w:ind w:left="485" w:right="1021"/>
        <w:rPr>
          <w:color w:val="181818"/>
          <w:w w:val="105"/>
          <w:sz w:val="20"/>
        </w:rPr>
      </w:pPr>
      <w:r>
        <w:rPr>
          <w:color w:val="181818"/>
          <w:w w:val="105"/>
          <w:sz w:val="20"/>
        </w:rPr>
        <w:t xml:space="preserve">English                           excellent                             </w:t>
      </w:r>
      <w:proofErr w:type="spellStart"/>
      <w:r>
        <w:rPr>
          <w:color w:val="181818"/>
          <w:w w:val="105"/>
          <w:sz w:val="20"/>
        </w:rPr>
        <w:t>excellent</w:t>
      </w:r>
      <w:proofErr w:type="spellEnd"/>
      <w:r>
        <w:rPr>
          <w:color w:val="181818"/>
          <w:w w:val="105"/>
          <w:sz w:val="20"/>
        </w:rPr>
        <w:t xml:space="preserve">                                  </w:t>
      </w:r>
      <w:proofErr w:type="spellStart"/>
      <w:r>
        <w:rPr>
          <w:color w:val="181818"/>
          <w:w w:val="105"/>
          <w:sz w:val="20"/>
        </w:rPr>
        <w:t>excellent</w:t>
      </w:r>
      <w:proofErr w:type="spellEnd"/>
      <w:r>
        <w:rPr>
          <w:color w:val="181818"/>
          <w:w w:val="105"/>
          <w:sz w:val="20"/>
        </w:rPr>
        <w:t xml:space="preserve"> </w:t>
      </w:r>
    </w:p>
    <w:p w14:paraId="21330B24" w14:textId="77777777" w:rsidR="00601D31" w:rsidRDefault="00601D31" w:rsidP="00601D31">
      <w:pPr>
        <w:pStyle w:val="Heading1"/>
      </w:pPr>
      <w:r>
        <w:t>tRAINING COURSES</w:t>
      </w:r>
    </w:p>
    <w:p w14:paraId="269AC4C8" w14:textId="44B95583" w:rsidR="00601D31" w:rsidRPr="00601D31" w:rsidRDefault="007E2329" w:rsidP="0023131A">
      <w:pPr>
        <w:pStyle w:val="ListParagraph"/>
        <w:numPr>
          <w:ilvl w:val="0"/>
          <w:numId w:val="18"/>
        </w:numPr>
        <w:tabs>
          <w:tab w:val="left" w:pos="3125"/>
          <w:tab w:val="left" w:pos="3126"/>
        </w:tabs>
        <w:spacing w:before="108" w:line="276" w:lineRule="auto"/>
      </w:pPr>
      <w:r>
        <w:t>C</w:t>
      </w:r>
      <w:r w:rsidR="0023131A" w:rsidRPr="0023131A">
        <w:t>omputer training course at the Swedish Academy</w:t>
      </w:r>
    </w:p>
    <w:p w14:paraId="1A7BE7C7" w14:textId="77777777" w:rsidR="00601D31" w:rsidRDefault="00601D31" w:rsidP="00601D31">
      <w:pPr>
        <w:pStyle w:val="Heading1"/>
      </w:pPr>
      <w:r>
        <w:t>oTHER SKILLS</w:t>
      </w:r>
    </w:p>
    <w:p w14:paraId="68FCD26A" w14:textId="77777777" w:rsidR="00601D31" w:rsidRPr="00601D31" w:rsidRDefault="00601D31" w:rsidP="00601D31">
      <w:pPr>
        <w:pStyle w:val="ListParagraph"/>
        <w:numPr>
          <w:ilvl w:val="0"/>
          <w:numId w:val="18"/>
        </w:numPr>
        <w:tabs>
          <w:tab w:val="left" w:pos="3125"/>
          <w:tab w:val="left" w:pos="3126"/>
        </w:tabs>
        <w:spacing w:before="98" w:line="276" w:lineRule="auto"/>
      </w:pPr>
      <w:bookmarkStart w:id="0" w:name="_Hlk3823273"/>
      <w:r w:rsidRPr="00601D31">
        <w:t>WINDOWS</w:t>
      </w:r>
    </w:p>
    <w:p w14:paraId="462120F2" w14:textId="77777777" w:rsidR="00601D31" w:rsidRDefault="00601D31" w:rsidP="00601D31">
      <w:pPr>
        <w:pStyle w:val="ListParagraph"/>
        <w:numPr>
          <w:ilvl w:val="0"/>
          <w:numId w:val="18"/>
        </w:numPr>
        <w:tabs>
          <w:tab w:val="left" w:pos="3127"/>
          <w:tab w:val="left" w:pos="3128"/>
        </w:tabs>
        <w:spacing w:before="108" w:line="276" w:lineRule="auto"/>
      </w:pPr>
      <w:r w:rsidRPr="00601D31">
        <w:t>MS OFF (WORD- EXCEL- POWER POINT)</w:t>
      </w:r>
    </w:p>
    <w:p w14:paraId="778F13A3" w14:textId="5831F0E5" w:rsidR="00FD0C9D" w:rsidRDefault="00FD0C9D" w:rsidP="00601D31">
      <w:pPr>
        <w:pStyle w:val="ListParagraph"/>
        <w:numPr>
          <w:ilvl w:val="0"/>
          <w:numId w:val="18"/>
        </w:numPr>
        <w:tabs>
          <w:tab w:val="left" w:pos="3127"/>
          <w:tab w:val="left" w:pos="3128"/>
        </w:tabs>
        <w:spacing w:before="108" w:line="276" w:lineRule="auto"/>
      </w:pPr>
      <w:r>
        <w:t>Adobe Photoshop</w:t>
      </w:r>
    </w:p>
    <w:p w14:paraId="2A4B4452" w14:textId="3643778B" w:rsidR="00FD0C9D" w:rsidRPr="00601D31" w:rsidRDefault="00FD0C9D" w:rsidP="00601D31">
      <w:pPr>
        <w:pStyle w:val="ListParagraph"/>
        <w:numPr>
          <w:ilvl w:val="0"/>
          <w:numId w:val="18"/>
        </w:numPr>
        <w:tabs>
          <w:tab w:val="left" w:pos="3127"/>
          <w:tab w:val="left" w:pos="3128"/>
        </w:tabs>
        <w:spacing w:before="108" w:line="276" w:lineRule="auto"/>
      </w:pPr>
      <w:r>
        <w:t>Adobe illustrator</w:t>
      </w:r>
    </w:p>
    <w:bookmarkEnd w:id="0"/>
    <w:p w14:paraId="29A90657" w14:textId="0998AF4F" w:rsidR="007E2329" w:rsidRDefault="00601D31" w:rsidP="007E2329">
      <w:pPr>
        <w:pStyle w:val="Heading1"/>
      </w:pPr>
      <w:r>
        <w:lastRenderedPageBreak/>
        <w:t>PERSONAL INTERESTED</w:t>
      </w:r>
    </w:p>
    <w:p w14:paraId="4A0E5355" w14:textId="77777777" w:rsidR="00601D31" w:rsidRDefault="00601D31" w:rsidP="00601D31">
      <w:pPr>
        <w:pStyle w:val="Heading1"/>
      </w:pPr>
    </w:p>
    <w:p w14:paraId="229FCD28" w14:textId="63D4C84D" w:rsidR="00601D31" w:rsidRPr="00601D31" w:rsidRDefault="00601D31" w:rsidP="00601D31">
      <w:pPr>
        <w:tabs>
          <w:tab w:val="left" w:pos="2368"/>
          <w:tab w:val="left" w:pos="2524"/>
        </w:tabs>
        <w:spacing w:before="175"/>
        <w:ind w:left="802" w:right="99" w:firstLine="8"/>
      </w:pPr>
      <w:r w:rsidRPr="00601D31">
        <w:t>CHARITY ACTIVITIES AND SOCIAL SERVICES, SPORTS</w:t>
      </w:r>
      <w:r w:rsidR="0039610C">
        <w:t>,</w:t>
      </w:r>
      <w:r w:rsidRPr="00601D31">
        <w:t xml:space="preserve"> SWIMMING, </w:t>
      </w:r>
      <w:r w:rsidR="007E2329" w:rsidRPr="00601D31">
        <w:t>RUNNING,</w:t>
      </w:r>
      <w:r w:rsidR="007E2329">
        <w:t xml:space="preserve"> PAINTING</w:t>
      </w:r>
    </w:p>
    <w:p w14:paraId="55428FD1" w14:textId="683525A3" w:rsidR="00601D31" w:rsidRDefault="00601D31" w:rsidP="002C77EE">
      <w:pPr>
        <w:tabs>
          <w:tab w:val="left" w:pos="2368"/>
          <w:tab w:val="left" w:pos="2524"/>
        </w:tabs>
        <w:spacing w:before="175"/>
        <w:ind w:left="802" w:right="99" w:firstLine="8"/>
      </w:pPr>
      <w:r w:rsidRPr="00601D31">
        <w:t>MOVIES, MUSIC, CHESS AND TRAVELLING.</w:t>
      </w:r>
    </w:p>
    <w:sectPr w:rsidR="00601D31" w:rsidSect="006C5869">
      <w:headerReference w:type="default" r:id="rId9"/>
      <w:footerReference w:type="default" r:id="rId10"/>
      <w:headerReference w:type="first" r:id="rId11"/>
      <w:pgSz w:w="12240" w:h="15840" w:code="1"/>
      <w:pgMar w:top="3154" w:right="720" w:bottom="108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7FDBE" w14:textId="77777777" w:rsidR="00396D65" w:rsidRDefault="00396D65" w:rsidP="00CC562D">
      <w:pPr>
        <w:spacing w:after="0"/>
      </w:pPr>
      <w:r>
        <w:separator/>
      </w:r>
    </w:p>
  </w:endnote>
  <w:endnote w:type="continuationSeparator" w:id="0">
    <w:p w14:paraId="39B5D4DA" w14:textId="77777777" w:rsidR="00396D65" w:rsidRDefault="00396D65" w:rsidP="00CC56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547717"/>
      <w:docPartObj>
        <w:docPartGallery w:val="Page Numbers (Bottom of Page)"/>
        <w:docPartUnique/>
      </w:docPartObj>
    </w:sdtPr>
    <w:sdtContent>
      <w:p w14:paraId="5CCE3E0B" w14:textId="77777777" w:rsidR="00363129" w:rsidRDefault="00CC562D" w:rsidP="003631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2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3A8D0" w14:textId="77777777" w:rsidR="00396D65" w:rsidRDefault="00396D65" w:rsidP="00CC562D">
      <w:pPr>
        <w:spacing w:after="0"/>
      </w:pPr>
      <w:r>
        <w:separator/>
      </w:r>
    </w:p>
  </w:footnote>
  <w:footnote w:type="continuationSeparator" w:id="0">
    <w:p w14:paraId="79A3131B" w14:textId="77777777" w:rsidR="00396D65" w:rsidRDefault="00396D65" w:rsidP="00CC56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Your name:"/>
      <w:tag w:val="Your name:"/>
      <w:id w:val="-17008386"/>
      <w:placeholder>
        <w:docPart w:val="876DDBA1A07C422B91B6C33BBF2970C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4F1A1675" w14:textId="6C9D677B" w:rsidR="005E3678" w:rsidRDefault="007E2329" w:rsidP="000C3EF6">
        <w:pPr>
          <w:pStyle w:val="Title"/>
          <w:jc w:val="left"/>
        </w:pPr>
        <w:r>
          <w:t>AREZO talib majeed</w:t>
        </w:r>
      </w:p>
    </w:sdtContent>
  </w:sdt>
  <w:p w14:paraId="36DC57E0" w14:textId="77777777" w:rsidR="005E3678" w:rsidRDefault="00000000" w:rsidP="000C3EF6">
    <w:pPr>
      <w:pStyle w:val="ContactInfo"/>
      <w:jc w:val="left"/>
    </w:pPr>
    <w:sdt>
      <w:sdtPr>
        <w:alias w:val="Address:"/>
        <w:tag w:val="Address:"/>
        <w:id w:val="7104647"/>
        <w:placeholder>
          <w:docPart w:val="E81CBCA25CED40499FD44C1675F198E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Content>
        <w:r w:rsidR="00191961">
          <w:t>Iraq</w:t>
        </w:r>
      </w:sdtContent>
    </w:sdt>
    <w:r w:rsidR="005E3678">
      <w:t xml:space="preserve">, </w:t>
    </w:r>
    <w:sdt>
      <w:sdtPr>
        <w:alias w:val="City, ST ZIP Code:"/>
        <w:tag w:val="City, ST ZIP Code:"/>
        <w:id w:val="1799797770"/>
        <w:placeholder>
          <w:docPart w:val="6C784402FB674580A5C5AF988E769128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/>
      </w:sdtPr>
      <w:sdtContent>
        <w:r w:rsidR="000C3EF6">
          <w:t>Erbil</w:t>
        </w:r>
      </w:sdtContent>
    </w:sdt>
  </w:p>
  <w:p w14:paraId="3E241041" w14:textId="60B3806A" w:rsidR="00E50F6B" w:rsidRDefault="00000000" w:rsidP="000C3EF6">
    <w:pPr>
      <w:pStyle w:val="ContactInfo"/>
      <w:jc w:val="left"/>
    </w:pPr>
    <w:sdt>
      <w:sdtPr>
        <w:alias w:val="Phone:"/>
        <w:tag w:val="Phone:"/>
        <w:id w:val="848213306"/>
        <w:placeholder>
          <w:docPart w:val="634AE1EB0739492F86C9A8A405295A8C"/>
        </w:placeholder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Content>
        <w:r w:rsidR="007E2329">
          <w:t>07502237787</w:t>
        </w:r>
      </w:sdtContent>
    </w:sdt>
    <w:r w:rsidR="00CC562D">
      <w:rPr>
        <w:noProof/>
      </w:rPr>
      <mc:AlternateContent>
        <mc:Choice Requires="wpg">
          <w:drawing>
            <wp:anchor distT="0" distB="0" distL="114300" distR="114300" simplePos="0" relativeHeight="251660288" behindDoc="1" locked="1" layoutInCell="1" allowOverlap="1" wp14:anchorId="36C1BC8A" wp14:editId="416AB81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0160" b="24765"/>
              <wp:wrapNone/>
              <wp:docPr id="13" name="Group 13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4" name="Rectangle 14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reeform 15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6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w14:anchorId="724B2788" id="Group 13" o:spid="_x0000_s1026" alt="Curved border layout" style="position:absolute;margin-left:0;margin-top:0;width:564.5pt;height:741.6pt;z-index:-251656192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">
              <v:rect id="Rectangle 14" o:spid="_x0000_s1027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" fillcolor="white [3212]" strokecolor="#d8d8d8 [2732]" strokeweight="1pt"/>
              <v:shape id="Freeform 15" o:spid="_x0000_s1028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6" o:spid="_x0000_s1029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p w14:paraId="08906C54" w14:textId="44781D17" w:rsidR="005E3678" w:rsidRDefault="00000000" w:rsidP="000C3EF6">
    <w:pPr>
      <w:pStyle w:val="ContactInfo"/>
      <w:jc w:val="left"/>
    </w:pPr>
    <w:sdt>
      <w:sdtPr>
        <w:alias w:val="Email:"/>
        <w:tag w:val="Email:"/>
        <w:id w:val="-748192836"/>
        <w:placeholder>
          <w:docPart w:val="9417A81F4C09470E90C60C3D41010283"/>
        </w:placeholder>
        <w:dataBinding w:prefixMappings="xmlns:ns0='http://schemas.microsoft.com/office/2006/coverPageProps' " w:xpath="/ns0:CoverPageProperties[1]/ns0:CompanyEmail[1]" w:storeItemID="{55AF091B-3C7A-41E3-B477-F2FDAA23CFDA}"/>
        <w15:appearance w15:val="hidden"/>
        <w:text/>
      </w:sdtPr>
      <w:sdtContent>
        <w:r w:rsidR="00D16293">
          <w:t>Arezo.talib25@gmail.com</w:t>
        </w:r>
      </w:sdtContent>
    </w:sdt>
  </w:p>
  <w:sdt>
    <w:sdtPr>
      <w:alias w:val="Website:"/>
      <w:tag w:val="Website:"/>
      <w:id w:val="942729906"/>
      <w:placeholder>
        <w:docPart w:val="F3F973DA452948DDBD25D85799D99685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Content>
      <w:p w14:paraId="27987668" w14:textId="1C1848B1" w:rsidR="005E3678" w:rsidRPr="00363129" w:rsidRDefault="00D73D3C" w:rsidP="000C3EF6">
        <w:pPr>
          <w:pStyle w:val="ContactInfo"/>
          <w:jc w:val="left"/>
        </w:pPr>
        <w:r>
          <w:t>D.B: January-25-2000</w:t>
        </w:r>
        <w:r>
          <w:br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Enter your name:"/>
      <w:tag w:val="Enter your name:"/>
      <w:id w:val="-193007307"/>
      <w:placeholder>
        <w:docPart w:val="D0A7C05BF0D04C138F137F3618CD2C0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7DD3E84F" w14:textId="736DBDF1" w:rsidR="00363129" w:rsidRDefault="007E2329" w:rsidP="000C3EF6">
        <w:pPr>
          <w:pStyle w:val="Title"/>
          <w:jc w:val="left"/>
        </w:pPr>
        <w:r>
          <w:t>AREZO</w:t>
        </w:r>
        <w:r w:rsidR="00191961">
          <w:t xml:space="preserve"> talib majeed</w:t>
        </w:r>
      </w:p>
    </w:sdtContent>
  </w:sdt>
  <w:p w14:paraId="45842CB0" w14:textId="77777777" w:rsidR="00363129" w:rsidRDefault="00000000" w:rsidP="000C3EF6">
    <w:pPr>
      <w:pStyle w:val="ContactInfo"/>
      <w:jc w:val="left"/>
    </w:pPr>
    <w:sdt>
      <w:sdtPr>
        <w:alias w:val="Enter address:"/>
        <w:tag w:val="Enter address:"/>
        <w:id w:val="-533576750"/>
        <w:placeholder>
          <w:docPart w:val="80150A87DF0743D8AF233F81475FA06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Content>
        <w:r w:rsidR="00191961">
          <w:t>Iraq</w:t>
        </w:r>
      </w:sdtContent>
    </w:sdt>
    <w:r w:rsidR="00B4473C">
      <w:t xml:space="preserve">, </w:t>
    </w:r>
    <w:sdt>
      <w:sdtPr>
        <w:alias w:val="Enter City, ST ZIP Code:"/>
        <w:tag w:val=""/>
        <w:id w:val="889306318"/>
        <w:placeholder>
          <w:docPart w:val="3B702296BF394404A8B819640DC859D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/>
      </w:sdtPr>
      <w:sdtContent>
        <w:r w:rsidR="000C3EF6">
          <w:t>Erbil</w:t>
        </w:r>
      </w:sdtContent>
    </w:sdt>
  </w:p>
  <w:p w14:paraId="7AB33DDE" w14:textId="5C9FB33C" w:rsidR="00363129" w:rsidRPr="00E81174" w:rsidRDefault="00000000" w:rsidP="000C3EF6">
    <w:pPr>
      <w:pStyle w:val="ContactInfo"/>
      <w:tabs>
        <w:tab w:val="left" w:pos="3150"/>
      </w:tabs>
      <w:jc w:val="left"/>
    </w:pPr>
    <w:sdt>
      <w:sdtPr>
        <w:alias w:val="Enter phone:"/>
        <w:tag w:val="Enter phone:"/>
        <w:id w:val="-1601171722"/>
        <w:placeholder>
          <w:docPart w:val="D3256DCCC70D42DCB26C91D1EC4FC6D3"/>
        </w:placeholder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Content>
        <w:r w:rsidR="00191961">
          <w:t>0750</w:t>
        </w:r>
        <w:r w:rsidR="007E2329">
          <w:t>2237787</w:t>
        </w:r>
      </w:sdtContent>
    </w:sdt>
    <w:r w:rsidR="00CC562D"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3625793D" wp14:editId="56A8F10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5875" b="15240"/>
              <wp:wrapNone/>
              <wp:docPr id="9" name="Group 9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0" name="Rectangle 10" descr="Curved border layout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45C09" w14:textId="77777777" w:rsidR="004B5C28" w:rsidRDefault="004B5C28" w:rsidP="004B5C28">
                            <w:pPr>
                              <w:ind w:left="0"/>
                              <w:jc w:val="center"/>
                            </w:pPr>
                            <w:r>
                              <w:t>``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 11" descr="Curved border layout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2" descr="Curved border layout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w14:anchorId="3625793D" id="Group 9" o:spid="_x0000_s1026" alt="Curved border layout" style="position:absolute;left:0;text-align:left;margin-left:0;margin-top:0;width:564.5pt;height:741.6pt;z-index:-251657216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">
              <v:rect id="Rectangle 10" o:spid="_x0000_s1027" alt="Curved border layout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" fillcolor="white [3212]" strokecolor="#d8d8d8 [2732]" strokeweight="1pt">
                <v:textbox>
                  <w:txbxContent>
                    <w:p w14:paraId="2A345C09" w14:textId="77777777" w:rsidR="004B5C28" w:rsidRDefault="004B5C28" w:rsidP="004B5C28">
                      <w:pPr>
                        <w:ind w:left="0"/>
                        <w:jc w:val="center"/>
                      </w:pPr>
                      <w:r>
                        <w:t>``</w:t>
                      </w:r>
                    </w:p>
                  </w:txbxContent>
                </v:textbox>
              </v:rect>
              <v:shape id="Freeform 11" o:spid="_x0000_s1028" alt="Curved border layout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2" o:spid="_x0000_s1029" alt="Curved border layout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sdt>
    <w:sdtPr>
      <w:alias w:val="Enter email:"/>
      <w:tag w:val=""/>
      <w:id w:val="740675210"/>
      <w:placeholder>
        <w:docPart w:val="BCC7131429044E5D9469B41C19E6DA67"/>
      </w:placeholder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/>
    </w:sdtPr>
    <w:sdtContent>
      <w:p w14:paraId="495956FF" w14:textId="50C96A8F" w:rsidR="00363129" w:rsidRDefault="00D16293" w:rsidP="000C3EF6">
        <w:pPr>
          <w:pStyle w:val="ContactInfo"/>
          <w:jc w:val="left"/>
        </w:pPr>
        <w:r>
          <w:t>Arezo.talib25</w:t>
        </w:r>
        <w:r w:rsidR="0023131A" w:rsidRPr="0023131A">
          <w:t>@gmail.com</w:t>
        </w:r>
      </w:p>
    </w:sdtContent>
  </w:sdt>
  <w:sdt>
    <w:sdtPr>
      <w:alias w:val="Enter website:"/>
      <w:tag w:val="Enter website:"/>
      <w:id w:val="-427730601"/>
      <w:placeholder>
        <w:docPart w:val="AB4B71C977AB4D658084326BC9B83ACE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Content>
      <w:p w14:paraId="036B5D77" w14:textId="5B70E538" w:rsidR="00363129" w:rsidRPr="00363129" w:rsidRDefault="000C3EF6" w:rsidP="000C3EF6">
        <w:pPr>
          <w:pStyle w:val="ContactInfo"/>
          <w:jc w:val="left"/>
        </w:pPr>
        <w:r>
          <w:t xml:space="preserve">D.B: </w:t>
        </w:r>
        <w:r w:rsidR="007E2329">
          <w:t>J</w:t>
        </w:r>
        <w:r w:rsidR="00D73D3C">
          <w:t>anuary</w:t>
        </w:r>
        <w:r>
          <w:t>-</w:t>
        </w:r>
        <w:r w:rsidR="007E2329">
          <w:t>25</w:t>
        </w:r>
        <w:r>
          <w:t>-</w:t>
        </w:r>
        <w:r w:rsidR="007E2329">
          <w:t>2000</w:t>
        </w:r>
        <w:r>
          <w:br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2AE56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48BC2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6E2F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684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24AD6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648AA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FCC0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835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2C4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D61B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114CF3"/>
    <w:multiLevelType w:val="hybridMultilevel"/>
    <w:tmpl w:val="A25659B4"/>
    <w:lvl w:ilvl="0" w:tplc="D3D8B2C8">
      <w:numFmt w:val="bullet"/>
      <w:lvlText w:val="•"/>
      <w:lvlJc w:val="left"/>
      <w:pPr>
        <w:ind w:left="720" w:hanging="360"/>
      </w:pPr>
      <w:rPr>
        <w:rFonts w:hint="default"/>
        <w:w w:val="97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B5703"/>
    <w:multiLevelType w:val="singleLevel"/>
    <w:tmpl w:val="F93C1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A2209F9"/>
    <w:multiLevelType w:val="hybridMultilevel"/>
    <w:tmpl w:val="9734198E"/>
    <w:lvl w:ilvl="0" w:tplc="D3D8B2C8">
      <w:numFmt w:val="bullet"/>
      <w:lvlText w:val="•"/>
      <w:lvlJc w:val="left"/>
      <w:pPr>
        <w:ind w:left="257" w:hanging="395"/>
      </w:pPr>
      <w:rPr>
        <w:rFonts w:hint="default"/>
        <w:w w:val="97"/>
        <w:lang w:val="en-US" w:eastAsia="en-US" w:bidi="en-US"/>
      </w:rPr>
    </w:lvl>
    <w:lvl w:ilvl="1" w:tplc="25DE31FE">
      <w:numFmt w:val="bullet"/>
      <w:lvlText w:val="•"/>
      <w:lvlJc w:val="left"/>
      <w:pPr>
        <w:ind w:left="2487" w:hanging="384"/>
      </w:pPr>
      <w:rPr>
        <w:rFonts w:hint="default"/>
        <w:w w:val="98"/>
        <w:lang w:val="en-US" w:eastAsia="en-US" w:bidi="en-US"/>
      </w:rPr>
    </w:lvl>
    <w:lvl w:ilvl="2" w:tplc="6686AABE">
      <w:numFmt w:val="bullet"/>
      <w:lvlText w:val="•"/>
      <w:lvlJc w:val="left"/>
      <w:pPr>
        <w:ind w:left="3245" w:hanging="384"/>
      </w:pPr>
      <w:rPr>
        <w:rFonts w:hint="default"/>
        <w:lang w:val="en-US" w:eastAsia="en-US" w:bidi="en-US"/>
      </w:rPr>
    </w:lvl>
    <w:lvl w:ilvl="3" w:tplc="DAAC93F8">
      <w:numFmt w:val="bullet"/>
      <w:lvlText w:val="•"/>
      <w:lvlJc w:val="left"/>
      <w:pPr>
        <w:ind w:left="4011" w:hanging="384"/>
      </w:pPr>
      <w:rPr>
        <w:rFonts w:hint="default"/>
        <w:lang w:val="en-US" w:eastAsia="en-US" w:bidi="en-US"/>
      </w:rPr>
    </w:lvl>
    <w:lvl w:ilvl="4" w:tplc="27E4AE32">
      <w:numFmt w:val="bullet"/>
      <w:lvlText w:val="•"/>
      <w:lvlJc w:val="left"/>
      <w:pPr>
        <w:ind w:left="4776" w:hanging="384"/>
      </w:pPr>
      <w:rPr>
        <w:rFonts w:hint="default"/>
        <w:lang w:val="en-US" w:eastAsia="en-US" w:bidi="en-US"/>
      </w:rPr>
    </w:lvl>
    <w:lvl w:ilvl="5" w:tplc="32FC7AD6">
      <w:numFmt w:val="bullet"/>
      <w:lvlText w:val="•"/>
      <w:lvlJc w:val="left"/>
      <w:pPr>
        <w:ind w:left="5542" w:hanging="384"/>
      </w:pPr>
      <w:rPr>
        <w:rFonts w:hint="default"/>
        <w:lang w:val="en-US" w:eastAsia="en-US" w:bidi="en-US"/>
      </w:rPr>
    </w:lvl>
    <w:lvl w:ilvl="6" w:tplc="C6E03188">
      <w:numFmt w:val="bullet"/>
      <w:lvlText w:val="•"/>
      <w:lvlJc w:val="left"/>
      <w:pPr>
        <w:ind w:left="6308" w:hanging="384"/>
      </w:pPr>
      <w:rPr>
        <w:rFonts w:hint="default"/>
        <w:lang w:val="en-US" w:eastAsia="en-US" w:bidi="en-US"/>
      </w:rPr>
    </w:lvl>
    <w:lvl w:ilvl="7" w:tplc="85E4E458">
      <w:numFmt w:val="bullet"/>
      <w:lvlText w:val="•"/>
      <w:lvlJc w:val="left"/>
      <w:pPr>
        <w:ind w:left="7073" w:hanging="384"/>
      </w:pPr>
      <w:rPr>
        <w:rFonts w:hint="default"/>
        <w:lang w:val="en-US" w:eastAsia="en-US" w:bidi="en-US"/>
      </w:rPr>
    </w:lvl>
    <w:lvl w:ilvl="8" w:tplc="9DDA422A">
      <w:numFmt w:val="bullet"/>
      <w:lvlText w:val="•"/>
      <w:lvlJc w:val="left"/>
      <w:pPr>
        <w:ind w:left="7839" w:hanging="384"/>
      </w:pPr>
      <w:rPr>
        <w:rFonts w:hint="default"/>
        <w:lang w:val="en-US" w:eastAsia="en-US" w:bidi="en-US"/>
      </w:rPr>
    </w:lvl>
  </w:abstractNum>
  <w:abstractNum w:abstractNumId="13" w15:restartNumberingAfterBreak="0">
    <w:nsid w:val="2FCD0A1C"/>
    <w:multiLevelType w:val="hybridMultilevel"/>
    <w:tmpl w:val="2C16A834"/>
    <w:lvl w:ilvl="0" w:tplc="D3D8B2C8">
      <w:numFmt w:val="bullet"/>
      <w:lvlText w:val="•"/>
      <w:lvlJc w:val="left"/>
      <w:pPr>
        <w:ind w:left="222" w:hanging="360"/>
      </w:pPr>
      <w:rPr>
        <w:rFonts w:hint="default"/>
        <w:w w:val="97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</w:abstractNum>
  <w:abstractNum w:abstractNumId="14" w15:restartNumberingAfterBreak="0">
    <w:nsid w:val="300E52CA"/>
    <w:multiLevelType w:val="hybridMultilevel"/>
    <w:tmpl w:val="A3349AD6"/>
    <w:lvl w:ilvl="0" w:tplc="D3D8B2C8">
      <w:numFmt w:val="bullet"/>
      <w:lvlText w:val="•"/>
      <w:lvlJc w:val="left"/>
      <w:pPr>
        <w:ind w:left="720" w:hanging="360"/>
      </w:pPr>
      <w:rPr>
        <w:rFonts w:hint="default"/>
        <w:w w:val="97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A67AD"/>
    <w:multiLevelType w:val="hybridMultilevel"/>
    <w:tmpl w:val="956A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876D6"/>
    <w:multiLevelType w:val="hybridMultilevel"/>
    <w:tmpl w:val="94AC2E52"/>
    <w:lvl w:ilvl="0" w:tplc="D3D8B2C8">
      <w:numFmt w:val="bullet"/>
      <w:lvlText w:val="•"/>
      <w:lvlJc w:val="left"/>
      <w:pPr>
        <w:ind w:left="257" w:hanging="395"/>
      </w:pPr>
      <w:rPr>
        <w:rFonts w:hint="default"/>
        <w:w w:val="97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52CA7"/>
    <w:multiLevelType w:val="hybridMultilevel"/>
    <w:tmpl w:val="ECA8889A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8" w15:restartNumberingAfterBreak="0">
    <w:nsid w:val="59C942D0"/>
    <w:multiLevelType w:val="hybridMultilevel"/>
    <w:tmpl w:val="CE9240AE"/>
    <w:lvl w:ilvl="0" w:tplc="D3D8B2C8">
      <w:numFmt w:val="bullet"/>
      <w:lvlText w:val="•"/>
      <w:lvlJc w:val="left"/>
      <w:pPr>
        <w:ind w:left="222" w:hanging="360"/>
      </w:pPr>
      <w:rPr>
        <w:rFonts w:hint="default"/>
        <w:w w:val="97"/>
        <w:lang w:val="en-US" w:eastAsia="en-US" w:bidi="en-US"/>
      </w:rPr>
    </w:lvl>
    <w:lvl w:ilvl="1" w:tplc="D3D8B2C8">
      <w:numFmt w:val="bullet"/>
      <w:lvlText w:val="•"/>
      <w:lvlJc w:val="left"/>
      <w:pPr>
        <w:ind w:left="942" w:hanging="360"/>
      </w:pPr>
      <w:rPr>
        <w:rFonts w:hint="default"/>
        <w:w w:val="97"/>
        <w:lang w:val="en-US" w:eastAsia="en-US" w:bidi="en-US"/>
      </w:rPr>
    </w:lvl>
    <w:lvl w:ilvl="2" w:tplc="04090005" w:tentative="1">
      <w:start w:val="1"/>
      <w:numFmt w:val="bullet"/>
      <w:lvlText w:val=""/>
      <w:lvlJc w:val="left"/>
      <w:pPr>
        <w:ind w:left="1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</w:abstractNum>
  <w:num w:numId="1" w16cid:durableId="1774203515">
    <w:abstractNumId w:val="9"/>
  </w:num>
  <w:num w:numId="2" w16cid:durableId="1649090748">
    <w:abstractNumId w:val="7"/>
  </w:num>
  <w:num w:numId="3" w16cid:durableId="891384685">
    <w:abstractNumId w:val="6"/>
  </w:num>
  <w:num w:numId="4" w16cid:durableId="607977789">
    <w:abstractNumId w:val="5"/>
  </w:num>
  <w:num w:numId="5" w16cid:durableId="1029986815">
    <w:abstractNumId w:val="4"/>
  </w:num>
  <w:num w:numId="6" w16cid:durableId="1935555345">
    <w:abstractNumId w:val="8"/>
  </w:num>
  <w:num w:numId="7" w16cid:durableId="486434938">
    <w:abstractNumId w:val="3"/>
  </w:num>
  <w:num w:numId="8" w16cid:durableId="1329093389">
    <w:abstractNumId w:val="2"/>
  </w:num>
  <w:num w:numId="9" w16cid:durableId="1882745028">
    <w:abstractNumId w:val="1"/>
  </w:num>
  <w:num w:numId="10" w16cid:durableId="917176590">
    <w:abstractNumId w:val="0"/>
  </w:num>
  <w:num w:numId="11" w16cid:durableId="268634134">
    <w:abstractNumId w:val="15"/>
  </w:num>
  <w:num w:numId="12" w16cid:durableId="1699234581">
    <w:abstractNumId w:val="12"/>
  </w:num>
  <w:num w:numId="13" w16cid:durableId="556820641">
    <w:abstractNumId w:val="17"/>
  </w:num>
  <w:num w:numId="14" w16cid:durableId="457577872">
    <w:abstractNumId w:val="16"/>
  </w:num>
  <w:num w:numId="15" w16cid:durableId="972518561">
    <w:abstractNumId w:val="13"/>
  </w:num>
  <w:num w:numId="16" w16cid:durableId="934023327">
    <w:abstractNumId w:val="18"/>
  </w:num>
  <w:num w:numId="17" w16cid:durableId="862748636">
    <w:abstractNumId w:val="10"/>
  </w:num>
  <w:num w:numId="18" w16cid:durableId="65736156">
    <w:abstractNumId w:val="14"/>
  </w:num>
  <w:num w:numId="19" w16cid:durableId="6559138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61"/>
    <w:rsid w:val="00011689"/>
    <w:rsid w:val="00066F95"/>
    <w:rsid w:val="000B4AD8"/>
    <w:rsid w:val="000C3EF6"/>
    <w:rsid w:val="000F43ED"/>
    <w:rsid w:val="000F4513"/>
    <w:rsid w:val="001840AC"/>
    <w:rsid w:val="00191961"/>
    <w:rsid w:val="00194862"/>
    <w:rsid w:val="0023131A"/>
    <w:rsid w:val="00241711"/>
    <w:rsid w:val="002671AC"/>
    <w:rsid w:val="00293B83"/>
    <w:rsid w:val="00296B0D"/>
    <w:rsid w:val="002C77EE"/>
    <w:rsid w:val="002D7499"/>
    <w:rsid w:val="0039610C"/>
    <w:rsid w:val="00396D65"/>
    <w:rsid w:val="0041541B"/>
    <w:rsid w:val="004630D1"/>
    <w:rsid w:val="004654C2"/>
    <w:rsid w:val="004A0392"/>
    <w:rsid w:val="004B5C28"/>
    <w:rsid w:val="0057242C"/>
    <w:rsid w:val="0057335A"/>
    <w:rsid w:val="005E3678"/>
    <w:rsid w:val="00601D31"/>
    <w:rsid w:val="00624536"/>
    <w:rsid w:val="006362CD"/>
    <w:rsid w:val="006501E3"/>
    <w:rsid w:val="006A3CE7"/>
    <w:rsid w:val="006C5869"/>
    <w:rsid w:val="00711FB2"/>
    <w:rsid w:val="007E2329"/>
    <w:rsid w:val="007F516A"/>
    <w:rsid w:val="008453B9"/>
    <w:rsid w:val="0087650A"/>
    <w:rsid w:val="008D4744"/>
    <w:rsid w:val="0092054E"/>
    <w:rsid w:val="0094328E"/>
    <w:rsid w:val="009C13EB"/>
    <w:rsid w:val="009C732D"/>
    <w:rsid w:val="009D6ED8"/>
    <w:rsid w:val="00A0318E"/>
    <w:rsid w:val="00A76E63"/>
    <w:rsid w:val="00AB43BC"/>
    <w:rsid w:val="00AD0F4D"/>
    <w:rsid w:val="00AD6605"/>
    <w:rsid w:val="00B15BC4"/>
    <w:rsid w:val="00B4473C"/>
    <w:rsid w:val="00B94F42"/>
    <w:rsid w:val="00BC72C0"/>
    <w:rsid w:val="00BD5277"/>
    <w:rsid w:val="00BE4968"/>
    <w:rsid w:val="00C23BA6"/>
    <w:rsid w:val="00C86B7A"/>
    <w:rsid w:val="00CB1110"/>
    <w:rsid w:val="00CC562D"/>
    <w:rsid w:val="00CF2F10"/>
    <w:rsid w:val="00D16293"/>
    <w:rsid w:val="00D33898"/>
    <w:rsid w:val="00D65B61"/>
    <w:rsid w:val="00D73D3C"/>
    <w:rsid w:val="00D9285E"/>
    <w:rsid w:val="00DA1155"/>
    <w:rsid w:val="00DA3875"/>
    <w:rsid w:val="00E50F6B"/>
    <w:rsid w:val="00E625C5"/>
    <w:rsid w:val="00EA7D64"/>
    <w:rsid w:val="00ED4595"/>
    <w:rsid w:val="00F16ABC"/>
    <w:rsid w:val="00F269FC"/>
    <w:rsid w:val="00F66FAD"/>
    <w:rsid w:val="00F73AC8"/>
    <w:rsid w:val="00FC7129"/>
    <w:rsid w:val="00F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D62082"/>
  <w15:chartTrackingRefBased/>
  <w15:docId w15:val="{7BC1B098-DD15-41D0-999A-DB2D6071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Heading1">
    <w:name w:val="heading 1"/>
    <w:basedOn w:val="Normal"/>
    <w:link w:val="Heading1Ch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link w:val="TitleCh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Footer">
    <w:name w:val="footer"/>
    <w:basedOn w:val="Normal"/>
    <w:link w:val="FooterChar"/>
    <w:uiPriority w:val="99"/>
    <w:unhideWhenUsed/>
    <w:rsid w:val="00CC562D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CC562D"/>
    <w:rPr>
      <w:sz w:val="20"/>
      <w:szCs w:val="20"/>
    </w:rPr>
  </w:style>
  <w:style w:type="paragraph" w:customStyle="1" w:styleId="ContactInfo">
    <w:name w:val="Contact Info"/>
    <w:basedOn w:val="Title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Strong">
    <w:name w:val="Strong"/>
    <w:basedOn w:val="DefaultParagraphFont"/>
    <w:uiPriority w:val="4"/>
    <w:qFormat/>
    <w:rsid w:val="00D65B61"/>
    <w:rPr>
      <w:b/>
      <w:bCs/>
    </w:rPr>
  </w:style>
  <w:style w:type="table" w:styleId="GridTable1Light">
    <w:name w:val="Grid Table 1 Light"/>
    <w:basedOn w:val="Table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C562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6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PlaceholderText">
    <w:name w:val="Placeholder Text"/>
    <w:basedOn w:val="DefaultParagraphFont"/>
    <w:uiPriority w:val="99"/>
    <w:semiHidden/>
    <w:rsid w:val="00AD6605"/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C71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6605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12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54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054E"/>
  </w:style>
  <w:style w:type="paragraph" w:styleId="BlockText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1"/>
    <w:unhideWhenUsed/>
    <w:qFormat/>
    <w:rsid w:val="009205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054E"/>
  </w:style>
  <w:style w:type="paragraph" w:styleId="BodyText2">
    <w:name w:val="Body Text 2"/>
    <w:basedOn w:val="Normal"/>
    <w:link w:val="BodyText2Char"/>
    <w:uiPriority w:val="99"/>
    <w:semiHidden/>
    <w:unhideWhenUsed/>
    <w:rsid w:val="009205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054E"/>
  </w:style>
  <w:style w:type="paragraph" w:styleId="BodyText3">
    <w:name w:val="Body Text 3"/>
    <w:basedOn w:val="Normal"/>
    <w:link w:val="BodyText3Ch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054E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054E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054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05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054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054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054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054E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054E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054E"/>
  </w:style>
  <w:style w:type="table" w:styleId="ColorfulGrid">
    <w:name w:val="Colorful Grid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054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54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54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54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54E"/>
  </w:style>
  <w:style w:type="character" w:customStyle="1" w:styleId="DateChar">
    <w:name w:val="Date Char"/>
    <w:basedOn w:val="DefaultParagraphFont"/>
    <w:link w:val="Date"/>
    <w:uiPriority w:val="99"/>
    <w:semiHidden/>
    <w:rsid w:val="0092054E"/>
  </w:style>
  <w:style w:type="paragraph" w:styleId="DocumentMap">
    <w:name w:val="Document Map"/>
    <w:basedOn w:val="Normal"/>
    <w:link w:val="DocumentMapCh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054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054E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054E"/>
  </w:style>
  <w:style w:type="character" w:styleId="Emphasis">
    <w:name w:val="Emphasis"/>
    <w:basedOn w:val="DefaultParagraphFont"/>
    <w:uiPriority w:val="20"/>
    <w:semiHidden/>
    <w:unhideWhenUsed/>
    <w:qFormat/>
    <w:rsid w:val="0092054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54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54E"/>
    <w:rPr>
      <w:szCs w:val="20"/>
    </w:rPr>
  </w:style>
  <w:style w:type="table" w:styleId="GridTable1Light-Accent2">
    <w:name w:val="Grid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2054E"/>
  </w:style>
  <w:style w:type="paragraph" w:styleId="HTMLAddress">
    <w:name w:val="HTML Address"/>
    <w:basedOn w:val="Normal"/>
    <w:link w:val="HTMLAddressCh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05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205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205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4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05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054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054E"/>
  </w:style>
  <w:style w:type="paragraph" w:styleId="List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92054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054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054E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054E"/>
  </w:style>
  <w:style w:type="character" w:styleId="PageNumber">
    <w:name w:val="page number"/>
    <w:basedOn w:val="DefaultParagraphFont"/>
    <w:uiPriority w:val="99"/>
    <w:semiHidden/>
    <w:unhideWhenUsed/>
    <w:rsid w:val="0092054E"/>
  </w:style>
  <w:style w:type="table" w:styleId="PlainTable1">
    <w:name w:val="Plain Table 1"/>
    <w:basedOn w:val="TableNormal"/>
    <w:uiPriority w:val="41"/>
    <w:rsid w:val="0092054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2054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2054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054E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05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054E"/>
  </w:style>
  <w:style w:type="paragraph" w:styleId="Signature">
    <w:name w:val="Signature"/>
    <w:basedOn w:val="Normal"/>
    <w:link w:val="SignatureChar"/>
    <w:uiPriority w:val="99"/>
    <w:semiHidden/>
    <w:unhideWhenUsed/>
    <w:rsid w:val="0092054E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054E"/>
  </w:style>
  <w:style w:type="character" w:styleId="SmartHyperlink">
    <w:name w:val="Smart Hyperlink"/>
    <w:basedOn w:val="DefaultParagraphFont"/>
    <w:uiPriority w:val="99"/>
    <w:semiHidden/>
    <w:unhideWhenUsed/>
    <w:rsid w:val="0092054E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205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05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05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05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05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05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05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05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05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05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05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05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205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05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05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05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05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2054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205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05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05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05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05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05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205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0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05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05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205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AD6605"/>
    <w:rPr>
      <w:color w:val="595959" w:themeColor="text1" w:themeTint="A6"/>
      <w:shd w:val="clear" w:color="auto" w:fill="E6E6E6"/>
    </w:rPr>
  </w:style>
  <w:style w:type="character" w:customStyle="1" w:styleId="NoSpacingChar">
    <w:name w:val="No Spacing Char"/>
    <w:basedOn w:val="DefaultParagraphFont"/>
    <w:link w:val="NoSpacing"/>
    <w:uiPriority w:val="1"/>
    <w:rsid w:val="004B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A7C05BF0D04C138F137F3618CD2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23AE8-777A-4712-9451-33F56F4BB2A7}"/>
      </w:docPartPr>
      <w:docPartBody>
        <w:p w:rsidR="00CB15E8" w:rsidRDefault="00B10A06">
          <w:pPr>
            <w:pStyle w:val="D0A7C05BF0D04C138F137F3618CD2C03"/>
          </w:pPr>
          <w:r w:rsidRPr="009A3F06">
            <w:t>Objective</w:t>
          </w:r>
        </w:p>
      </w:docPartBody>
    </w:docPart>
    <w:docPart>
      <w:docPartPr>
        <w:name w:val="80150A87DF0743D8AF233F81475FA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261CD-E4C6-44E9-8DE5-EC1F2AB11334}"/>
      </w:docPartPr>
      <w:docPartBody>
        <w:p w:rsidR="00CB15E8" w:rsidRDefault="00B10A06">
          <w:pPr>
            <w:pStyle w:val="80150A87DF0743D8AF233F81475FA06D"/>
          </w:pPr>
          <w:r w:rsidRPr="009A3F06">
            <w:t xml:space="preserve">Check out the quick tips below to help you get started. To replace tip text with your own, just </w:t>
          </w:r>
          <w:r>
            <w:t>tap</w:t>
          </w:r>
          <w:r w:rsidRPr="009A3F06">
            <w:t xml:space="preserve"> it and start typing.</w:t>
          </w:r>
        </w:p>
      </w:docPartBody>
    </w:docPart>
    <w:docPart>
      <w:docPartPr>
        <w:name w:val="D3256DCCC70D42DCB26C91D1EC4FC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71549-DD29-4DC1-901A-315A71666034}"/>
      </w:docPartPr>
      <w:docPartBody>
        <w:p w:rsidR="00CB15E8" w:rsidRDefault="00B10A06">
          <w:pPr>
            <w:pStyle w:val="D3256DCCC70D42DCB26C91D1EC4FC6D3"/>
          </w:pPr>
          <w:r>
            <w:t>Enter your name, street address, city and ZIP code, phone number, email address, and website in the header, and then delete this sentence.</w:t>
          </w:r>
        </w:p>
      </w:docPartBody>
    </w:docPart>
    <w:docPart>
      <w:docPartPr>
        <w:name w:val="BCC7131429044E5D9469B41C19E6D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FC5E6-E7CC-4C67-BAD4-B760016FD1AB}"/>
      </w:docPartPr>
      <w:docPartBody>
        <w:p w:rsidR="00CB15E8" w:rsidRDefault="00B10A06">
          <w:pPr>
            <w:pStyle w:val="BCC7131429044E5D9469B41C19E6DA67"/>
          </w:pPr>
          <w:r w:rsidRPr="009A3F06">
            <w:t>Skills &amp; Abilities</w:t>
          </w:r>
        </w:p>
      </w:docPartBody>
    </w:docPart>
    <w:docPart>
      <w:docPartPr>
        <w:name w:val="AB4B71C977AB4D658084326BC9B83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3B22A-FA35-4FC7-8A7E-289DD03A607B}"/>
      </w:docPartPr>
      <w:docPartBody>
        <w:p w:rsidR="00CB15E8" w:rsidRDefault="00B10A06">
          <w:pPr>
            <w:pStyle w:val="AB4B71C977AB4D658084326BC9B83ACE"/>
          </w:pPr>
          <w:r w:rsidRPr="009A3F06">
            <w:t xml:space="preserve">On the Design tab of the ribbon, check out the Themes, Colors, and Fonts galleries to get a custom look with just a </w:t>
          </w:r>
          <w:r>
            <w:t>tap</w:t>
          </w:r>
          <w:r w:rsidRPr="009A3F06">
            <w:t>.</w:t>
          </w:r>
        </w:p>
      </w:docPartBody>
    </w:docPart>
    <w:docPart>
      <w:docPartPr>
        <w:name w:val="3B702296BF394404A8B819640DC85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F7ACD-32C6-442E-8798-0159BD55178C}"/>
      </w:docPartPr>
      <w:docPartBody>
        <w:p w:rsidR="00CB15E8" w:rsidRDefault="00B10A06">
          <w:pPr>
            <w:pStyle w:val="3B702296BF394404A8B819640DC859D9"/>
          </w:pPr>
          <w:r w:rsidRPr="009A3F06">
            <w:t>Experience</w:t>
          </w:r>
        </w:p>
      </w:docPartBody>
    </w:docPart>
    <w:docPart>
      <w:docPartPr>
        <w:name w:val="876DDBA1A07C422B91B6C33BBF297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48CEE-4711-4615-9357-D9BA25A377C6}"/>
      </w:docPartPr>
      <w:docPartBody>
        <w:p w:rsidR="00CB15E8" w:rsidRDefault="00B10A06">
          <w:pPr>
            <w:pStyle w:val="876DDBA1A07C422B91B6C33BBF2970CF"/>
          </w:pPr>
          <w:r w:rsidRPr="0087650A">
            <w:t>Job Title 1</w:t>
          </w:r>
        </w:p>
      </w:docPartBody>
    </w:docPart>
    <w:docPart>
      <w:docPartPr>
        <w:name w:val="E81CBCA25CED40499FD44C1675F19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3DC69-2C3F-4114-B95C-7FD3742E9CDE}"/>
      </w:docPartPr>
      <w:docPartBody>
        <w:p w:rsidR="00CB15E8" w:rsidRDefault="00B10A06">
          <w:pPr>
            <w:pStyle w:val="E81CBCA25CED40499FD44C1675F198E0"/>
          </w:pPr>
          <w:r w:rsidRPr="0087650A">
            <w:t>Company Name</w:t>
          </w:r>
        </w:p>
      </w:docPartBody>
    </w:docPart>
    <w:docPart>
      <w:docPartPr>
        <w:name w:val="6C784402FB674580A5C5AF988E769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E12B2-0FFB-484E-B7F4-7134B70A4479}"/>
      </w:docPartPr>
      <w:docPartBody>
        <w:p w:rsidR="00CB15E8" w:rsidRDefault="00B10A06">
          <w:pPr>
            <w:pStyle w:val="6C784402FB674580A5C5AF988E769128"/>
          </w:pPr>
          <w:r w:rsidRPr="009A3F06">
            <w:t>This is the place for a brief summary of your key responsibilities and most stellar accomplishments.</w:t>
          </w:r>
        </w:p>
      </w:docPartBody>
    </w:docPart>
    <w:docPart>
      <w:docPartPr>
        <w:name w:val="634AE1EB0739492F86C9A8A405295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C3B1-D987-498F-AF59-4954532042A1}"/>
      </w:docPartPr>
      <w:docPartBody>
        <w:p w:rsidR="00CB15E8" w:rsidRDefault="00B10A06">
          <w:pPr>
            <w:pStyle w:val="634AE1EB0739492F86C9A8A405295A8C"/>
          </w:pPr>
          <w:r w:rsidRPr="009A3F06">
            <w:t>Dates From</w:t>
          </w:r>
        </w:p>
      </w:docPartBody>
    </w:docPart>
    <w:docPart>
      <w:docPartPr>
        <w:name w:val="9417A81F4C09470E90C60C3D41010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83451-985F-41A8-BC4A-565B1948FDEE}"/>
      </w:docPartPr>
      <w:docPartBody>
        <w:p w:rsidR="00CB15E8" w:rsidRDefault="00B10A06">
          <w:pPr>
            <w:pStyle w:val="9417A81F4C09470E90C60C3D41010283"/>
          </w:pPr>
          <w:r w:rsidRPr="009A3F06">
            <w:t>To</w:t>
          </w:r>
        </w:p>
      </w:docPartBody>
    </w:docPart>
    <w:docPart>
      <w:docPartPr>
        <w:name w:val="F3F973DA452948DDBD25D85799D99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0B03-A1FA-4F77-BEC6-475698145BE6}"/>
      </w:docPartPr>
      <w:docPartBody>
        <w:p w:rsidR="00CB15E8" w:rsidRDefault="00B10A06">
          <w:pPr>
            <w:pStyle w:val="F3F973DA452948DDBD25D85799D99685"/>
          </w:pPr>
          <w:r w:rsidRPr="0087650A">
            <w:t>Job Title 2</w:t>
          </w:r>
        </w:p>
      </w:docPartBody>
    </w:docPart>
    <w:docPart>
      <w:docPartPr>
        <w:name w:val="44AF57939FEB428AA7B430F7336E8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347CD-82A8-406A-9C23-8BA3052DF8B9}"/>
      </w:docPartPr>
      <w:docPartBody>
        <w:p w:rsidR="00CB15E8" w:rsidRDefault="00B10A06">
          <w:pPr>
            <w:pStyle w:val="44AF57939FEB428AA7B430F7336E8360"/>
          </w:pPr>
          <w:r w:rsidRPr="009A3F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06"/>
    <w:rsid w:val="00032633"/>
    <w:rsid w:val="004021C9"/>
    <w:rsid w:val="007B20A4"/>
    <w:rsid w:val="007B294A"/>
    <w:rsid w:val="00933705"/>
    <w:rsid w:val="009B32EC"/>
    <w:rsid w:val="00B10A06"/>
    <w:rsid w:val="00BF239F"/>
    <w:rsid w:val="00CB15E8"/>
    <w:rsid w:val="00DB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A7C05BF0D04C138F137F3618CD2C03">
    <w:name w:val="D0A7C05BF0D04C138F137F3618CD2C03"/>
  </w:style>
  <w:style w:type="paragraph" w:customStyle="1" w:styleId="80150A87DF0743D8AF233F81475FA06D">
    <w:name w:val="80150A87DF0743D8AF233F81475FA06D"/>
  </w:style>
  <w:style w:type="paragraph" w:customStyle="1" w:styleId="D3256DCCC70D42DCB26C91D1EC4FC6D3">
    <w:name w:val="D3256DCCC70D42DCB26C91D1EC4FC6D3"/>
  </w:style>
  <w:style w:type="paragraph" w:customStyle="1" w:styleId="BCC7131429044E5D9469B41C19E6DA67">
    <w:name w:val="BCC7131429044E5D9469B41C19E6DA67"/>
  </w:style>
  <w:style w:type="paragraph" w:customStyle="1" w:styleId="AB4B71C977AB4D658084326BC9B83ACE">
    <w:name w:val="AB4B71C977AB4D658084326BC9B83ACE"/>
  </w:style>
  <w:style w:type="paragraph" w:customStyle="1" w:styleId="3B702296BF394404A8B819640DC859D9">
    <w:name w:val="3B702296BF394404A8B819640DC859D9"/>
  </w:style>
  <w:style w:type="paragraph" w:customStyle="1" w:styleId="876DDBA1A07C422B91B6C33BBF2970CF">
    <w:name w:val="876DDBA1A07C422B91B6C33BBF2970CF"/>
  </w:style>
  <w:style w:type="paragraph" w:customStyle="1" w:styleId="E81CBCA25CED40499FD44C1675F198E0">
    <w:name w:val="E81CBCA25CED40499FD44C1675F198E0"/>
  </w:style>
  <w:style w:type="paragraph" w:customStyle="1" w:styleId="6C784402FB674580A5C5AF988E769128">
    <w:name w:val="6C784402FB674580A5C5AF988E769128"/>
  </w:style>
  <w:style w:type="paragraph" w:customStyle="1" w:styleId="634AE1EB0739492F86C9A8A405295A8C">
    <w:name w:val="634AE1EB0739492F86C9A8A405295A8C"/>
  </w:style>
  <w:style w:type="paragraph" w:customStyle="1" w:styleId="9417A81F4C09470E90C60C3D41010283">
    <w:name w:val="9417A81F4C09470E90C60C3D41010283"/>
  </w:style>
  <w:style w:type="paragraph" w:customStyle="1" w:styleId="F3F973DA452948DDBD25D85799D99685">
    <w:name w:val="F3F973DA452948DDBD25D85799D99685"/>
  </w:style>
  <w:style w:type="paragraph" w:customStyle="1" w:styleId="44AF57939FEB428AA7B430F7336E8360">
    <w:name w:val="44AF57939FEB428AA7B430F7336E8360"/>
  </w:style>
  <w:style w:type="character" w:styleId="Strong">
    <w:name w:val="Strong"/>
    <w:basedOn w:val="DefaultParagraphFont"/>
    <w:uiPriority w:val="4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Entry Leve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07502237787</CompanyPhone>
  <CompanyFax>D.B: January-25-2000
</CompanyFax>
  <CompanyEmail>Arezo.talib25@gmail.com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3DF920-A67B-469E-93CE-6231FDC7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Entry-level resume.dotx</Template>
  <TotalTime>33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OMID talib majeed</vt:lpstr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AREZO talib majeed</dc:title>
  <dc:subject>Iraq</dc:subject>
  <dc:creator>LENOVO</dc:creator>
  <cp:keywords/>
  <dc:description/>
  <cp:lastModifiedBy>golden Kawi</cp:lastModifiedBy>
  <cp:revision>6</cp:revision>
  <dcterms:created xsi:type="dcterms:W3CDTF">2019-12-08T06:47:00Z</dcterms:created>
  <dcterms:modified xsi:type="dcterms:W3CDTF">2023-05-29T16:03:00Z</dcterms:modified>
  <cp:category>Erbil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