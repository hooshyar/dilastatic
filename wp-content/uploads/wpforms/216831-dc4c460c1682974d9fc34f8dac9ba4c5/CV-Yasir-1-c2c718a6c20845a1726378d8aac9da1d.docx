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:rsidR="000D13BB" w:rsidRPr="009E137C" w:rsidRDefault="00733BC6" w:rsidP="0042606D">
            <w:pPr>
              <w:pStyle w:val="YourName"/>
            </w:pPr>
            <w:sdt>
              <w:sdtPr>
                <w:alias w:val="Enter your name:"/>
                <w:tag w:val="Enter your name:"/>
                <w:id w:val="-605731169"/>
                <w:placeholder>
                  <w:docPart w:val="6A351D8141E74FE0A74613E0DF8D9A5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proofErr w:type="spellStart"/>
                <w:r w:rsidR="0042606D">
                  <w:t>Yasir</w:t>
                </w:r>
                <w:proofErr w:type="spellEnd"/>
                <w:r w:rsidR="0042606D">
                  <w:t xml:space="preserve"> </w:t>
                </w:r>
                <w:proofErr w:type="spellStart"/>
                <w:r w:rsidR="0042606D">
                  <w:t>Sabih</w:t>
                </w:r>
                <w:proofErr w:type="spellEnd"/>
                <w:r w:rsidR="0042606D">
                  <w:t xml:space="preserve"> </w:t>
                </w:r>
                <w:proofErr w:type="spellStart"/>
                <w:r w:rsidR="0042606D">
                  <w:t>Hashim</w:t>
                </w:r>
                <w:proofErr w:type="spellEnd"/>
                <w:r w:rsidR="0042606D">
                  <w:t xml:space="preserve"> Al-</w:t>
                </w:r>
                <w:proofErr w:type="spellStart"/>
                <w:r w:rsidR="0042606D">
                  <w:t>Lami</w:t>
                </w:r>
                <w:proofErr w:type="spellEnd"/>
              </w:sdtContent>
            </w:sdt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99"/>
        <w:gridCol w:w="7980"/>
      </w:tblGrid>
      <w:tr w:rsidR="00B04B3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B04B3F" w:rsidP="0012536C">
            <w:pPr>
              <w:pStyle w:val="Date"/>
              <w:framePr w:wrap="auto" w:hAnchor="text" w:xAlign="left" w:yAlign="inline"/>
              <w:suppressOverlap w:val="0"/>
            </w:pP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B04B3F" w:rsidP="005946F0">
            <w:pPr>
              <w:spacing w:after="0"/>
            </w:pPr>
          </w:p>
        </w:tc>
      </w:tr>
      <w:tr w:rsidR="00B04B3F" w:rsidRPr="004B22EC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4B22EC" w:rsidRDefault="007352CF" w:rsidP="007E2C59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-1347470</wp:posOffset>
                  </wp:positionV>
                  <wp:extent cx="914400" cy="128397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591" b="5562"/>
                          <a:stretch/>
                        </pic:blipFill>
                        <pic:spPr bwMode="auto">
                          <a:xfrm>
                            <a:off x="0" y="0"/>
                            <a:ext cx="914400" cy="128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12536C" w:rsidRPr="004B22EC" w:rsidRDefault="0012536C" w:rsidP="007E2C59">
            <w:pPr>
              <w:pStyle w:val="Heading1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Information</w:t>
            </w:r>
          </w:p>
          <w:p w:rsidR="0012536C" w:rsidRPr="00E41319" w:rsidRDefault="0012536C" w:rsidP="007E2C59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>Birth Date:  4/10/1996</w:t>
            </w:r>
          </w:p>
          <w:p w:rsidR="0012536C" w:rsidRPr="00E41319" w:rsidRDefault="0012536C" w:rsidP="007E2C59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>Marital Status: Single</w:t>
            </w:r>
          </w:p>
          <w:p w:rsidR="0012536C" w:rsidRPr="00E41319" w:rsidRDefault="0012536C" w:rsidP="007E2C59">
            <w:pPr>
              <w:pStyle w:val="ContactInf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>Ad</w:t>
            </w:r>
            <w:r w:rsidR="007E2C59">
              <w:rPr>
                <w:rFonts w:ascii="Arial Narrow" w:hAnsi="Arial Narrow"/>
                <w:b/>
                <w:bCs/>
                <w:sz w:val="24"/>
                <w:szCs w:val="24"/>
              </w:rPr>
              <w:t>d</w:t>
            </w:r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ress: </w:t>
            </w:r>
            <w:proofErr w:type="spellStart"/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>Nawrooz</w:t>
            </w:r>
            <w:proofErr w:type="spellEnd"/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Street, Erbil, Kurdistan, Iraq</w:t>
            </w:r>
          </w:p>
          <w:p w:rsidR="0012536C" w:rsidRPr="00E41319" w:rsidRDefault="0012536C" w:rsidP="007E2C59">
            <w:pPr>
              <w:pStyle w:val="ContactInf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>Phone Number: +9647502160236</w:t>
            </w:r>
          </w:p>
          <w:p w:rsidR="0012536C" w:rsidRPr="00E41319" w:rsidRDefault="0012536C" w:rsidP="007E2C59">
            <w:pPr>
              <w:pStyle w:val="ContactInf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41319">
              <w:rPr>
                <w:rFonts w:ascii="Arial Narrow" w:hAnsi="Arial Narrow"/>
                <w:b/>
                <w:bCs/>
                <w:sz w:val="24"/>
                <w:szCs w:val="24"/>
              </w:rPr>
              <w:t>E-Mail: Yasir.lami.95@gmail.com</w:t>
            </w:r>
          </w:p>
          <w:p w:rsidR="00B04B3F" w:rsidRPr="0042606D" w:rsidRDefault="007E2C59" w:rsidP="007E2C59">
            <w:pPr>
              <w:pStyle w:val="ContactInf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606D">
              <w:rPr>
                <w:rFonts w:ascii="Arial Narrow" w:hAnsi="Arial Narrow"/>
                <w:b/>
                <w:bCs/>
                <w:sz w:val="24"/>
                <w:szCs w:val="24"/>
              </w:rPr>
              <w:t>Languages</w:t>
            </w:r>
            <w:r w:rsidR="0042606D" w:rsidRPr="0042606D">
              <w:rPr>
                <w:rFonts w:ascii="Arial Narrow" w:hAnsi="Arial Narrow"/>
                <w:b/>
                <w:bCs/>
                <w:sz w:val="24"/>
                <w:szCs w:val="24"/>
              </w:rPr>
              <w:t>: 1-Fluent in English</w:t>
            </w:r>
          </w:p>
          <w:p w:rsidR="0042606D" w:rsidRPr="0042606D" w:rsidRDefault="0042606D" w:rsidP="007E2C59">
            <w:pPr>
              <w:pStyle w:val="ContactInf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606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</w:t>
            </w:r>
            <w:r w:rsidRPr="0042606D">
              <w:rPr>
                <w:rFonts w:ascii="Arial Narrow" w:hAnsi="Arial Narrow"/>
                <w:b/>
                <w:bCs/>
                <w:sz w:val="24"/>
                <w:szCs w:val="24"/>
              </w:rPr>
              <w:t>2-Fluent in Arabic</w:t>
            </w:r>
          </w:p>
          <w:p w:rsidR="0042606D" w:rsidRPr="004B22EC" w:rsidRDefault="0042606D" w:rsidP="007E2C59">
            <w:pPr>
              <w:pStyle w:val="ContactInfo"/>
              <w:rPr>
                <w:rFonts w:ascii="Agency FB" w:hAnsi="Agency FB"/>
                <w:sz w:val="28"/>
                <w:szCs w:val="28"/>
              </w:rPr>
            </w:pPr>
            <w:r w:rsidRPr="0042606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</w:t>
            </w:r>
            <w:r w:rsidRPr="0042606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3- Fluent in Kurdish</w:t>
            </w:r>
          </w:p>
        </w:tc>
      </w:tr>
    </w:tbl>
    <w:p w:rsidR="004B22EC" w:rsidRPr="004B22EC" w:rsidRDefault="004B22EC" w:rsidP="007E2C59">
      <w:pPr>
        <w:spacing w:after="0" w:line="240" w:lineRule="auto"/>
        <w:rPr>
          <w:rFonts w:ascii="Agency FB" w:hAnsi="Agency FB"/>
          <w:sz w:val="28"/>
          <w:szCs w:val="28"/>
        </w:rPr>
      </w:pPr>
    </w:p>
    <w:p w:rsidR="00E11730" w:rsidRPr="004B22EC" w:rsidRDefault="00733BC6" w:rsidP="007E2C59">
      <w:pPr>
        <w:pStyle w:val="Heading1"/>
        <w:rPr>
          <w:rFonts w:ascii="Agency FB" w:hAnsi="Agency FB"/>
          <w:sz w:val="28"/>
          <w:szCs w:val="28"/>
        </w:rPr>
      </w:pPr>
      <w:sdt>
        <w:sdtPr>
          <w:rPr>
            <w:rFonts w:ascii="Agency FB" w:hAnsi="Agency FB"/>
            <w:sz w:val="28"/>
            <w:szCs w:val="28"/>
          </w:rPr>
          <w:alias w:val="Education:"/>
          <w:tag w:val="Education:"/>
          <w:id w:val="946657345"/>
          <w:placeholder>
            <w:docPart w:val="2F408E6947224B8FB1050F4D3C4CC4D2"/>
          </w:placeholder>
          <w:temporary/>
          <w:showingPlcHdr/>
        </w:sdtPr>
        <w:sdtEndPr/>
        <w:sdtContent>
          <w:r w:rsidR="00E11730" w:rsidRPr="004B22EC">
            <w:rPr>
              <w:rFonts w:ascii="Agency FB" w:hAnsi="Agency FB"/>
              <w:sz w:val="28"/>
              <w:szCs w:val="28"/>
            </w:rPr>
            <w:t>Education</w:t>
          </w:r>
        </w:sdtContent>
      </w:sdt>
    </w:p>
    <w:p w:rsidR="00E11730" w:rsidRPr="00E41319" w:rsidRDefault="004B22EC" w:rsidP="007E2C59">
      <w:pPr>
        <w:pStyle w:val="Heading2"/>
        <w:spacing w:line="240" w:lineRule="auto"/>
        <w:rPr>
          <w:rFonts w:ascii="Arial Narrow" w:hAnsi="Arial Narrow"/>
          <w:color w:val="auto"/>
          <w:szCs w:val="24"/>
        </w:rPr>
      </w:pPr>
      <w:r w:rsidRPr="00E41319">
        <w:rPr>
          <w:rFonts w:ascii="Arial Narrow" w:hAnsi="Arial Narrow"/>
          <w:color w:val="auto"/>
          <w:szCs w:val="24"/>
        </w:rPr>
        <w:t xml:space="preserve">-International School of </w:t>
      </w:r>
      <w:proofErr w:type="spellStart"/>
      <w:r w:rsidRPr="00E41319">
        <w:rPr>
          <w:rFonts w:ascii="Arial Narrow" w:hAnsi="Arial Narrow"/>
          <w:color w:val="auto"/>
          <w:szCs w:val="24"/>
        </w:rPr>
        <w:t>Choueifat</w:t>
      </w:r>
      <w:proofErr w:type="spellEnd"/>
    </w:p>
    <w:p w:rsidR="004B22EC" w:rsidRPr="00E41319" w:rsidRDefault="004B22EC" w:rsidP="007E2C59">
      <w:pPr>
        <w:pStyle w:val="Heading2"/>
        <w:spacing w:line="240" w:lineRule="auto"/>
        <w:rPr>
          <w:rFonts w:ascii="Arial Narrow" w:hAnsi="Arial Narrow"/>
          <w:color w:val="auto"/>
          <w:szCs w:val="24"/>
        </w:rPr>
      </w:pPr>
      <w:r w:rsidRPr="00E41319">
        <w:rPr>
          <w:rFonts w:ascii="Arial Narrow" w:hAnsi="Arial Narrow"/>
          <w:color w:val="auto"/>
          <w:szCs w:val="24"/>
        </w:rPr>
        <w:t xml:space="preserve"> </w:t>
      </w:r>
    </w:p>
    <w:p w:rsidR="004B22EC" w:rsidRPr="007E2C59" w:rsidRDefault="004B22EC" w:rsidP="007E2C59">
      <w:pPr>
        <w:pStyle w:val="Heading2"/>
        <w:spacing w:line="240" w:lineRule="auto"/>
        <w:rPr>
          <w:rFonts w:ascii="Arial Narrow" w:hAnsi="Arial Narrow" w:cs="Aharoni"/>
          <w:b w:val="0"/>
          <w:bCs/>
          <w:color w:val="auto"/>
          <w:szCs w:val="24"/>
        </w:rPr>
      </w:pPr>
      <w:r w:rsidRPr="007E2C59">
        <w:rPr>
          <w:rFonts w:ascii="Arial Narrow" w:hAnsi="Arial Narrow" w:cs="Aharoni"/>
          <w:b w:val="0"/>
          <w:bCs/>
          <w:color w:val="auto"/>
          <w:szCs w:val="24"/>
        </w:rPr>
        <w:t>* High school diploma (2013-2015)</w:t>
      </w:r>
    </w:p>
    <w:p w:rsidR="00E41319" w:rsidRDefault="00E41319" w:rsidP="007E2C5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E11730" w:rsidRPr="00E41319" w:rsidRDefault="004B22EC" w:rsidP="007E2C59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E41319">
        <w:rPr>
          <w:rFonts w:ascii="Arial Narrow" w:hAnsi="Arial Narrow"/>
          <w:b/>
          <w:sz w:val="24"/>
          <w:szCs w:val="24"/>
        </w:rPr>
        <w:t>-</w:t>
      </w:r>
      <w:proofErr w:type="spellStart"/>
      <w:r w:rsidRPr="00E41319">
        <w:rPr>
          <w:rFonts w:ascii="Arial Narrow" w:hAnsi="Arial Narrow"/>
          <w:b/>
          <w:sz w:val="24"/>
          <w:szCs w:val="24"/>
        </w:rPr>
        <w:t>Hawler</w:t>
      </w:r>
      <w:proofErr w:type="spellEnd"/>
      <w:r w:rsidRPr="00E41319">
        <w:rPr>
          <w:rFonts w:ascii="Arial Narrow" w:hAnsi="Arial Narrow"/>
          <w:b/>
          <w:sz w:val="24"/>
          <w:szCs w:val="24"/>
        </w:rPr>
        <w:t xml:space="preserve"> Medical University (College of Medicine)</w:t>
      </w:r>
    </w:p>
    <w:p w:rsidR="004B22EC" w:rsidRPr="00E41319" w:rsidRDefault="004B22EC" w:rsidP="007E2C59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E41319">
        <w:rPr>
          <w:rFonts w:ascii="Arial Narrow" w:hAnsi="Arial Narrow"/>
          <w:b/>
          <w:sz w:val="24"/>
          <w:szCs w:val="24"/>
        </w:rPr>
        <w:t xml:space="preserve"> </w:t>
      </w:r>
    </w:p>
    <w:p w:rsidR="004B22EC" w:rsidRPr="007E2C59" w:rsidRDefault="004B22EC" w:rsidP="007E2C59">
      <w:pPr>
        <w:spacing w:after="0" w:line="240" w:lineRule="auto"/>
        <w:rPr>
          <w:rFonts w:ascii="Arial Narrow" w:hAnsi="Arial Narrow"/>
          <w:bCs/>
          <w:sz w:val="24"/>
          <w:szCs w:val="24"/>
        </w:rPr>
      </w:pPr>
      <w:r w:rsidRPr="007E2C59">
        <w:rPr>
          <w:rFonts w:ascii="Arial Narrow" w:hAnsi="Arial Narrow"/>
          <w:bCs/>
          <w:sz w:val="24"/>
          <w:szCs w:val="24"/>
        </w:rPr>
        <w:t>*MBBS (2015-Current)</w:t>
      </w:r>
    </w:p>
    <w:p w:rsidR="004B22EC" w:rsidRPr="004B22EC" w:rsidRDefault="004B22EC" w:rsidP="007E2C59">
      <w:pPr>
        <w:spacing w:after="0" w:line="240" w:lineRule="auto"/>
        <w:rPr>
          <w:rFonts w:ascii="Agency FB" w:hAnsi="Agency FB"/>
          <w:sz w:val="28"/>
          <w:szCs w:val="28"/>
        </w:rPr>
      </w:pPr>
    </w:p>
    <w:p w:rsidR="00E11730" w:rsidRPr="004B22EC" w:rsidRDefault="00733BC6" w:rsidP="007E2C59">
      <w:pPr>
        <w:pStyle w:val="Heading1"/>
        <w:rPr>
          <w:rFonts w:ascii="Agency FB" w:hAnsi="Agency FB"/>
          <w:sz w:val="28"/>
          <w:szCs w:val="28"/>
        </w:rPr>
      </w:pPr>
      <w:sdt>
        <w:sdtPr>
          <w:rPr>
            <w:rFonts w:ascii="Agency FB" w:hAnsi="Agency FB"/>
            <w:sz w:val="28"/>
            <w:szCs w:val="28"/>
          </w:rPr>
          <w:alias w:val="Experience:"/>
          <w:tag w:val="Experience:"/>
          <w:id w:val="1810974222"/>
          <w:placeholder>
            <w:docPart w:val="B4B194364BD84BF087B8E7637DAFF42E"/>
          </w:placeholder>
          <w:temporary/>
          <w:showingPlcHdr/>
        </w:sdtPr>
        <w:sdtEndPr/>
        <w:sdtContent>
          <w:r w:rsidR="00E11730" w:rsidRPr="004B22EC">
            <w:rPr>
              <w:rFonts w:ascii="Agency FB" w:hAnsi="Agency FB"/>
              <w:sz w:val="28"/>
              <w:szCs w:val="28"/>
            </w:rPr>
            <w:t>experience</w:t>
          </w:r>
        </w:sdtContent>
      </w:sdt>
    </w:p>
    <w:p w:rsidR="003527B2" w:rsidRPr="007E2C59" w:rsidRDefault="0070216C" w:rsidP="007E2C59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Trainee ; Al-</w:t>
      </w:r>
      <w:proofErr w:type="spellStart"/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Rawda</w:t>
      </w:r>
      <w:proofErr w:type="spellEnd"/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</w:t>
      </w:r>
      <w:proofErr w:type="spellStart"/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Phamacy</w:t>
      </w:r>
      <w:proofErr w:type="spellEnd"/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(May 2016- August 2016)</w:t>
      </w:r>
    </w:p>
    <w:p w:rsidR="00E41319" w:rsidRPr="007E2C59" w:rsidRDefault="0070216C" w:rsidP="007E2C59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High school summer school teacher; International School of </w:t>
      </w:r>
      <w:proofErr w:type="spellStart"/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Choueifat</w:t>
      </w:r>
      <w:proofErr w:type="spellEnd"/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(May 2017-August2017)</w:t>
      </w:r>
    </w:p>
    <w:p w:rsidR="0070216C" w:rsidRPr="007E2C59" w:rsidRDefault="0070216C" w:rsidP="007E2C59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Private 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tutor</w:t>
      </w: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(2016-2017)</w:t>
      </w:r>
    </w:p>
    <w:p w:rsidR="002713D7" w:rsidRPr="007E2C59" w:rsidRDefault="008E6988" w:rsidP="007E2C59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Presenter at METEXPO 2019</w:t>
      </w:r>
    </w:p>
    <w:p w:rsidR="008E6988" w:rsidRPr="007E2C59" w:rsidRDefault="008E6988" w:rsidP="007E2C59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Participated in a 1 month exchange program in the USA ( IYLEP)</w:t>
      </w:r>
    </w:p>
    <w:p w:rsidR="003527B2" w:rsidRPr="007E2C59" w:rsidRDefault="003527B2" w:rsidP="007E2C59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Attended multiple future entrepreneurs workshops</w:t>
      </w:r>
    </w:p>
    <w:p w:rsidR="00E11730" w:rsidRPr="004B22EC" w:rsidRDefault="00733BC6" w:rsidP="007E2C59">
      <w:pPr>
        <w:pStyle w:val="Heading1"/>
        <w:rPr>
          <w:rFonts w:ascii="Agency FB" w:hAnsi="Agency FB"/>
          <w:sz w:val="28"/>
          <w:szCs w:val="28"/>
        </w:rPr>
      </w:pPr>
      <w:sdt>
        <w:sdtPr>
          <w:rPr>
            <w:rFonts w:ascii="Agency FB" w:hAnsi="Agency FB"/>
            <w:sz w:val="28"/>
            <w:szCs w:val="28"/>
          </w:rPr>
          <w:alias w:val="Skills &amp; Abilities:"/>
          <w:tag w:val="Skills &amp; Abilities:"/>
          <w:id w:val="1871880275"/>
          <w:placeholder>
            <w:docPart w:val="3507948240BB4376A716BE571CA89F8C"/>
          </w:placeholder>
          <w:temporary/>
          <w:showingPlcHdr/>
        </w:sdtPr>
        <w:sdtEndPr/>
        <w:sdtContent>
          <w:r w:rsidR="00E11730" w:rsidRPr="004B22EC">
            <w:rPr>
              <w:rFonts w:ascii="Agency FB" w:hAnsi="Agency FB"/>
              <w:sz w:val="28"/>
              <w:szCs w:val="28"/>
            </w:rPr>
            <w:t>Skills &amp; Abilities</w:t>
          </w:r>
        </w:sdtContent>
      </w:sdt>
    </w:p>
    <w:p w:rsidR="0012536C" w:rsidRPr="007E2C59" w:rsidRDefault="00E41319" w:rsidP="007E2C59">
      <w:pPr>
        <w:pStyle w:val="ListBullet"/>
        <w:numPr>
          <w:ilvl w:val="0"/>
          <w:numId w:val="0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Worked both as a crew member and independently</w:t>
      </w:r>
    </w:p>
    <w:p w:rsidR="0012536C" w:rsidRPr="007E2C59" w:rsidRDefault="00E41319" w:rsidP="007E2C59">
      <w:pPr>
        <w:pStyle w:val="ListBullet"/>
        <w:numPr>
          <w:ilvl w:val="0"/>
          <w:numId w:val="0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Get along well with employers and co</w:t>
      </w: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workers</w:t>
      </w:r>
    </w:p>
    <w:p w:rsidR="0012536C" w:rsidRPr="007E2C59" w:rsidRDefault="00E41319" w:rsidP="007E2C59">
      <w:pPr>
        <w:pStyle w:val="ListBullet"/>
        <w:numPr>
          <w:ilvl w:val="0"/>
          <w:numId w:val="0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-E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xperienced in customer relations</w:t>
      </w:r>
    </w:p>
    <w:p w:rsidR="0012536C" w:rsidRPr="007E2C59" w:rsidRDefault="00E41319" w:rsidP="007E2C5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Self-motivated; able to learn on own initiative</w:t>
      </w:r>
    </w:p>
    <w:p w:rsidR="0012536C" w:rsidRPr="007E2C59" w:rsidRDefault="00E41319" w:rsidP="007E2C5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Excellent record of dependability and reliability</w:t>
      </w:r>
    </w:p>
    <w:p w:rsidR="00E11730" w:rsidRPr="007E2C59" w:rsidRDefault="00E41319" w:rsidP="007E2C59">
      <w:pPr>
        <w:pStyle w:val="ListBullet"/>
        <w:numPr>
          <w:ilvl w:val="0"/>
          <w:numId w:val="0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lastRenderedPageBreak/>
        <w:t>-</w:t>
      </w:r>
      <w:r w:rsidR="0012536C" w:rsidRPr="007E2C59">
        <w:rPr>
          <w:rFonts w:ascii="Arial Narrow" w:hAnsi="Arial Narrow"/>
          <w:b/>
          <w:bCs/>
          <w:i/>
          <w:iCs/>
          <w:sz w:val="24"/>
          <w:szCs w:val="24"/>
        </w:rPr>
        <w:t>Versatile and multi-skilled person</w:t>
      </w:r>
    </w:p>
    <w:p w:rsidR="003527B2" w:rsidRPr="007E2C59" w:rsidRDefault="003527B2" w:rsidP="007E2C59">
      <w:pPr>
        <w:pStyle w:val="ListBullet"/>
        <w:numPr>
          <w:ilvl w:val="0"/>
          <w:numId w:val="0"/>
        </w:numPr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-Strong business mentality</w:t>
      </w:r>
    </w:p>
    <w:p w:rsidR="008E6988" w:rsidRDefault="008E6988" w:rsidP="007E2C59">
      <w:pPr>
        <w:pStyle w:val="Heading1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Projects:</w:t>
      </w:r>
    </w:p>
    <w:p w:rsidR="008E6988" w:rsidRPr="003527B2" w:rsidRDefault="008E6988" w:rsidP="007E2C59">
      <w:pPr>
        <w:pStyle w:val="Heading1"/>
        <w:tabs>
          <w:tab w:val="left" w:pos="1200"/>
        </w:tabs>
        <w:rPr>
          <w:rFonts w:ascii="Arial Narrow" w:hAnsi="Arial Narrow"/>
          <w:bCs/>
          <w:szCs w:val="24"/>
        </w:rPr>
      </w:pPr>
    </w:p>
    <w:p w:rsidR="008E6988" w:rsidRPr="007E2C59" w:rsidRDefault="003527B2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-Organized</w:t>
      </w:r>
      <w:r w:rsidR="008E6988"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3 different food bank events for the refugees</w:t>
      </w:r>
    </w:p>
    <w:p w:rsidR="008E6988" w:rsidRPr="007E2C59" w:rsidRDefault="003527B2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-Hosted 4</w:t>
      </w:r>
      <w:r w:rsidR="008E6988"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seminar</w:t>
      </w: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s</w:t>
      </w:r>
      <w:r w:rsidR="008E6988"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 explaining the benefits of IYLEP</w:t>
      </w:r>
    </w:p>
    <w:p w:rsidR="008E6988" w:rsidRPr="007E2C59" w:rsidRDefault="003527B2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</w:t>
      </w:r>
      <w:r w:rsidR="008E6988" w:rsidRPr="007E2C59">
        <w:rPr>
          <w:rFonts w:ascii="Arial Narrow" w:hAnsi="Arial Narrow"/>
          <w:b/>
          <w:bCs/>
          <w:i/>
          <w:iCs/>
          <w:sz w:val="24"/>
          <w:szCs w:val="24"/>
        </w:rPr>
        <w:t xml:space="preserve">Participated in </w:t>
      </w: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different UNAID events promoting a better life</w:t>
      </w:r>
    </w:p>
    <w:p w:rsidR="003527B2" w:rsidRPr="007E2C59" w:rsidRDefault="003527B2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-Took part in different campaigns promoting mental health and raising awareness towards depression</w:t>
      </w:r>
    </w:p>
    <w:p w:rsidR="003527B2" w:rsidRPr="007E2C59" w:rsidRDefault="003527B2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-Helped organize SAGACON 2019</w:t>
      </w:r>
    </w:p>
    <w:p w:rsidR="003527B2" w:rsidRPr="007E2C59" w:rsidRDefault="003527B2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 w:rsidRPr="007E2C59">
        <w:rPr>
          <w:rFonts w:ascii="Arial Narrow" w:hAnsi="Arial Narrow"/>
          <w:b/>
          <w:bCs/>
          <w:i/>
          <w:iCs/>
          <w:sz w:val="24"/>
          <w:szCs w:val="24"/>
        </w:rPr>
        <w:t>-Aided in the providing basic medical care for military on the frontlines</w:t>
      </w:r>
    </w:p>
    <w:p w:rsidR="003527B2" w:rsidRDefault="007E2C59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  <w:r>
        <w:rPr>
          <w:rFonts w:ascii="Arial Narrow" w:hAnsi="Arial Narrow"/>
          <w:b/>
          <w:bCs/>
          <w:i/>
          <w:iCs/>
          <w:sz w:val="24"/>
          <w:szCs w:val="24"/>
        </w:rPr>
        <w:t>-Created many study circles to help suffering students on different levels</w:t>
      </w:r>
    </w:p>
    <w:p w:rsidR="007E2C59" w:rsidRDefault="007E2C59" w:rsidP="007E2C59">
      <w:pPr>
        <w:tabs>
          <w:tab w:val="left" w:pos="3315"/>
        </w:tabs>
        <w:spacing w:line="240" w:lineRule="auto"/>
        <w:rPr>
          <w:rFonts w:ascii="Arial Narrow" w:hAnsi="Arial Narrow"/>
          <w:b/>
          <w:bCs/>
          <w:i/>
          <w:iCs/>
          <w:sz w:val="24"/>
          <w:szCs w:val="24"/>
        </w:rPr>
      </w:pPr>
    </w:p>
    <w:p w:rsidR="007E2C59" w:rsidRPr="007E2C59" w:rsidRDefault="007E2C59" w:rsidP="007E2C59">
      <w:pPr>
        <w:pStyle w:val="Heading1"/>
      </w:pPr>
    </w:p>
    <w:sectPr w:rsidR="007E2C59" w:rsidRPr="007E2C59" w:rsidSect="00E11730">
      <w:headerReference w:type="default" r:id="rId9"/>
      <w:footerReference w:type="default" r:id="rId10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BC6" w:rsidRDefault="00733BC6">
      <w:pPr>
        <w:spacing w:after="0" w:line="240" w:lineRule="auto"/>
      </w:pPr>
      <w:r>
        <w:separator/>
      </w:r>
    </w:p>
  </w:endnote>
  <w:endnote w:type="continuationSeparator" w:id="0">
    <w:p w:rsidR="00733BC6" w:rsidRDefault="0073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HGPｺﾞｼｯｸE"/>
    <w:panose1 w:val="020B0900000000000000"/>
    <w:charset w:val="80"/>
    <w:family w:val="swiss"/>
    <w:notTrueType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7E2C59" w:rsidRPr="007E2C59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BC6" w:rsidRDefault="00733BC6">
      <w:pPr>
        <w:spacing w:after="0" w:line="240" w:lineRule="auto"/>
      </w:pPr>
      <w:r>
        <w:separator/>
      </w:r>
    </w:p>
  </w:footnote>
  <w:footnote w:type="continuationSeparator" w:id="0">
    <w:p w:rsidR="00733BC6" w:rsidRDefault="0073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Your name:"/>
      <w:tag w:val="Your name:"/>
      <w:id w:val="1339115612"/>
      <w:placeholder>
        <w:docPart w:val="49B4AA5D1392434FAC066AE73DD49071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9E137C" w:rsidRDefault="0042606D" w:rsidP="00E11730">
        <w:pPr>
          <w:pStyle w:val="Header"/>
        </w:pPr>
        <w:proofErr w:type="spellStart"/>
        <w:r>
          <w:t>Yasir</w:t>
        </w:r>
        <w:proofErr w:type="spellEnd"/>
        <w:r>
          <w:t xml:space="preserve"> </w:t>
        </w:r>
        <w:proofErr w:type="spellStart"/>
        <w:r>
          <w:t>Sabih</w:t>
        </w:r>
        <w:proofErr w:type="spellEnd"/>
        <w:r>
          <w:t xml:space="preserve"> </w:t>
        </w:r>
        <w:proofErr w:type="spellStart"/>
        <w:r>
          <w:t>Hashim</w:t>
        </w:r>
        <w:proofErr w:type="spellEnd"/>
        <w:r>
          <w:t xml:space="preserve"> Al-</w:t>
        </w:r>
        <w:proofErr w:type="spellStart"/>
        <w:r>
          <w:t>Lami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C0B38"/>
    <w:multiLevelType w:val="hybridMultilevel"/>
    <w:tmpl w:val="0BBA54CE"/>
    <w:lvl w:ilvl="0" w:tplc="E3E4402A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0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16C"/>
    <w:rsid w:val="0001339D"/>
    <w:rsid w:val="00052794"/>
    <w:rsid w:val="00053AE8"/>
    <w:rsid w:val="000D13BB"/>
    <w:rsid w:val="000E02E8"/>
    <w:rsid w:val="0012536C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3028A6"/>
    <w:rsid w:val="00335F2B"/>
    <w:rsid w:val="003527B2"/>
    <w:rsid w:val="00390589"/>
    <w:rsid w:val="003C79E0"/>
    <w:rsid w:val="0042606D"/>
    <w:rsid w:val="00495414"/>
    <w:rsid w:val="004B0843"/>
    <w:rsid w:val="004B22EC"/>
    <w:rsid w:val="004C1199"/>
    <w:rsid w:val="005946F0"/>
    <w:rsid w:val="005A369E"/>
    <w:rsid w:val="005B1E2E"/>
    <w:rsid w:val="005B40B5"/>
    <w:rsid w:val="005B7CDC"/>
    <w:rsid w:val="006579E9"/>
    <w:rsid w:val="006A419E"/>
    <w:rsid w:val="0070216C"/>
    <w:rsid w:val="00733BC6"/>
    <w:rsid w:val="007352CF"/>
    <w:rsid w:val="007E2C59"/>
    <w:rsid w:val="00857CFF"/>
    <w:rsid w:val="00860837"/>
    <w:rsid w:val="00864797"/>
    <w:rsid w:val="008E6988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A51F35"/>
    <w:rsid w:val="00B04B3F"/>
    <w:rsid w:val="00B062E8"/>
    <w:rsid w:val="00B248E7"/>
    <w:rsid w:val="00B6326A"/>
    <w:rsid w:val="00B64C38"/>
    <w:rsid w:val="00B86B04"/>
    <w:rsid w:val="00BB0EFE"/>
    <w:rsid w:val="00BB2499"/>
    <w:rsid w:val="00C104FC"/>
    <w:rsid w:val="00C16D37"/>
    <w:rsid w:val="00C6084A"/>
    <w:rsid w:val="00CC6725"/>
    <w:rsid w:val="00D40BA1"/>
    <w:rsid w:val="00E0071A"/>
    <w:rsid w:val="00E11730"/>
    <w:rsid w:val="00E225B6"/>
    <w:rsid w:val="00E41319"/>
    <w:rsid w:val="00E72E20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41D48-D143-CE4C-8877-277ABB06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u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urfulGrid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urfulGrid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urfulGrid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urfulGrid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eGridLight1">
    <w:name w:val="Table Grid Light1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urfulGrid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u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urfulList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urfulList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urfulList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urfulList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urfulList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u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urfulShading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%20Tech\AppData\Roaming\Microsoft\Templates\Photo_resume_Median_the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351D8141E74FE0A74613E0DF8D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FA366-B590-4D4E-8432-4E40A01C4E01}"/>
      </w:docPartPr>
      <w:docPartBody>
        <w:p w:rsidR="00C565D8" w:rsidRDefault="00C565D8">
          <w:pPr>
            <w:pStyle w:val="6A351D8141E74FE0A74613E0DF8D9A56"/>
          </w:pPr>
          <w:r>
            <w:t>Your Name</w:t>
          </w:r>
        </w:p>
      </w:docPartBody>
    </w:docPart>
    <w:docPart>
      <w:docPartPr>
        <w:name w:val="49B4AA5D1392434FAC066AE73DD4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F6436-B955-4971-8382-4EA807712E2D}"/>
      </w:docPartPr>
      <w:docPartBody>
        <w:p w:rsidR="00C565D8" w:rsidRDefault="00C565D8">
          <w:pPr>
            <w:pStyle w:val="49B4AA5D1392434FAC066AE73DD49071"/>
          </w:pPr>
          <w:r>
            <w:t>Objective</w:t>
          </w:r>
        </w:p>
      </w:docPartBody>
    </w:docPart>
    <w:docPart>
      <w:docPartPr>
        <w:name w:val="2F408E6947224B8FB1050F4D3C4CC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866C2-CAAC-47B1-AE85-95426E519B97}"/>
      </w:docPartPr>
      <w:docPartBody>
        <w:p w:rsidR="00C565D8" w:rsidRDefault="00C565D8">
          <w:pPr>
            <w:pStyle w:val="2F408E6947224B8FB1050F4D3C4CC4D2"/>
          </w:pPr>
          <w:r w:rsidRPr="00860837">
            <w:t>Education</w:t>
          </w:r>
        </w:p>
      </w:docPartBody>
    </w:docPart>
    <w:docPart>
      <w:docPartPr>
        <w:name w:val="B4B194364BD84BF087B8E7637DAF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396D3-16D6-4830-A7F5-75AD3EC3B4B4}"/>
      </w:docPartPr>
      <w:docPartBody>
        <w:p w:rsidR="00C565D8" w:rsidRDefault="00C565D8">
          <w:pPr>
            <w:pStyle w:val="B4B194364BD84BF087B8E7637DAFF42E"/>
          </w:pPr>
          <w:r w:rsidRPr="00860837">
            <w:t>experience</w:t>
          </w:r>
        </w:p>
      </w:docPartBody>
    </w:docPart>
    <w:docPart>
      <w:docPartPr>
        <w:name w:val="3507948240BB4376A716BE571CA8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C694-D8F0-43F4-85B3-6BE7B9AA2855}"/>
      </w:docPartPr>
      <w:docPartBody>
        <w:p w:rsidR="00C565D8" w:rsidRDefault="00C565D8">
          <w:pPr>
            <w:pStyle w:val="3507948240BB4376A716BE571CA89F8C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HGPｺﾞｼｯｸE"/>
    <w:panose1 w:val="020B0900000000000000"/>
    <w:charset w:val="80"/>
    <w:family w:val="swiss"/>
    <w:notTrueType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5D8"/>
    <w:rsid w:val="00C565D8"/>
    <w:rsid w:val="00DA041D"/>
    <w:rsid w:val="00F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51D8141E74FE0A74613E0DF8D9A56">
    <w:name w:val="6A351D8141E74FE0A74613E0DF8D9A56"/>
  </w:style>
  <w:style w:type="paragraph" w:customStyle="1" w:styleId="DD610F3FBAF54AD2B0A10F5DA91137ED">
    <w:name w:val="DD610F3FBAF54AD2B0A10F5DA91137ED"/>
  </w:style>
  <w:style w:type="paragraph" w:customStyle="1" w:styleId="D059199AC24B42AE99155300F580C323">
    <w:name w:val="D059199AC24B42AE99155300F580C323"/>
  </w:style>
  <w:style w:type="paragraph" w:customStyle="1" w:styleId="C4E4337252BF4695BE3AF9E4C553B902">
    <w:name w:val="C4E4337252BF4695BE3AF9E4C553B902"/>
  </w:style>
  <w:style w:type="paragraph" w:customStyle="1" w:styleId="C79A7AB1E9B8459199CA250ACDD4E588">
    <w:name w:val="C79A7AB1E9B8459199CA250ACDD4E588"/>
  </w:style>
  <w:style w:type="paragraph" w:customStyle="1" w:styleId="E59885842ABD47B0B117D0DEC8C34F29">
    <w:name w:val="E59885842ABD47B0B117D0DEC8C34F29"/>
  </w:style>
  <w:style w:type="paragraph" w:customStyle="1" w:styleId="49B4AA5D1392434FAC066AE73DD49071">
    <w:name w:val="49B4AA5D1392434FAC066AE73DD49071"/>
  </w:style>
  <w:style w:type="paragraph" w:customStyle="1" w:styleId="46BF8EE98B404AA99EBB24284D82B5FE">
    <w:name w:val="46BF8EE98B404AA99EBB24284D82B5FE"/>
  </w:style>
  <w:style w:type="paragraph" w:customStyle="1" w:styleId="2F408E6947224B8FB1050F4D3C4CC4D2">
    <w:name w:val="2F408E6947224B8FB1050F4D3C4CC4D2"/>
  </w:style>
  <w:style w:type="paragraph" w:customStyle="1" w:styleId="D9176EB5E3334C6A82C1E27A1358815B">
    <w:name w:val="D9176EB5E3334C6A82C1E27A1358815B"/>
  </w:style>
  <w:style w:type="paragraph" w:customStyle="1" w:styleId="1A93BA98DFEC4E319403405BF808A831">
    <w:name w:val="1A93BA98DFEC4E319403405BF808A831"/>
  </w:style>
  <w:style w:type="paragraph" w:customStyle="1" w:styleId="00DBD4C6C14140288123A8B6601DFEC8">
    <w:name w:val="00DBD4C6C14140288123A8B6601DFEC8"/>
  </w:style>
  <w:style w:type="paragraph" w:customStyle="1" w:styleId="B4B194364BD84BF087B8E7637DAFF42E">
    <w:name w:val="B4B194364BD84BF087B8E7637DAFF42E"/>
  </w:style>
  <w:style w:type="paragraph" w:customStyle="1" w:styleId="6F22EBDE79B3420A96A687B90C9550B0">
    <w:name w:val="6F22EBDE79B3420A96A687B90C9550B0"/>
  </w:style>
  <w:style w:type="paragraph" w:customStyle="1" w:styleId="894B2A846541446FBCA7BCF48C3543B4">
    <w:name w:val="894B2A846541446FBCA7BCF48C3543B4"/>
  </w:style>
  <w:style w:type="paragraph" w:customStyle="1" w:styleId="20BD4339873A4D9BBD0D502613341245">
    <w:name w:val="20BD4339873A4D9BBD0D502613341245"/>
  </w:style>
  <w:style w:type="paragraph" w:customStyle="1" w:styleId="97EF2EBF283E4312B4FC8CAF830D5EF4">
    <w:name w:val="97EF2EBF283E4312B4FC8CAF830D5EF4"/>
  </w:style>
  <w:style w:type="paragraph" w:customStyle="1" w:styleId="957CB4294337487E99B335AF440F7617">
    <w:name w:val="957CB4294337487E99B335AF440F7617"/>
  </w:style>
  <w:style w:type="paragraph" w:customStyle="1" w:styleId="3507948240BB4376A716BE571CA89F8C">
    <w:name w:val="3507948240BB4376A716BE571CA89F8C"/>
  </w:style>
  <w:style w:type="paragraph" w:customStyle="1" w:styleId="B9471C8F1ABB4640992C811649E7DC4C">
    <w:name w:val="B9471C8F1ABB4640992C811649E7DC4C"/>
  </w:style>
  <w:style w:type="paragraph" w:customStyle="1" w:styleId="94370EE7B05144089CB781ECED9C589D">
    <w:name w:val="94370EE7B05144089CB781ECED9C589D"/>
  </w:style>
  <w:style w:type="paragraph" w:customStyle="1" w:styleId="EF18EA533A26415FB1E9E302C704129B">
    <w:name w:val="EF18EA533A26415FB1E9E302C704129B"/>
  </w:style>
  <w:style w:type="paragraph" w:customStyle="1" w:styleId="7B2E9A8A42E44AED9EC2B68E730A595A">
    <w:name w:val="7B2E9A8A42E44AED9EC2B68E730A595A"/>
  </w:style>
  <w:style w:type="paragraph" w:customStyle="1" w:styleId="744B55A6BF624A49B5065557DC1E6CB3">
    <w:name w:val="744B55A6BF624A49B5065557DC1E6CB3"/>
  </w:style>
  <w:style w:type="paragraph" w:customStyle="1" w:styleId="A588550F8D78425A83909276FA96D681">
    <w:name w:val="A588550F8D78425A83909276FA96D681"/>
  </w:style>
  <w:style w:type="paragraph" w:customStyle="1" w:styleId="E2BE677017DA4AE19879CFCBF23C4DF7">
    <w:name w:val="E2BE677017DA4AE19879CFCBF23C4DF7"/>
  </w:style>
  <w:style w:type="paragraph" w:customStyle="1" w:styleId="F451A0F364C14CAAB283D6501A063569">
    <w:name w:val="F451A0F364C14CAAB283D6501A063569"/>
  </w:style>
  <w:style w:type="paragraph" w:customStyle="1" w:styleId="D6CC384A88A649F1A2498D7F6EEAC233">
    <w:name w:val="D6CC384A88A649F1A2498D7F6EEAC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 /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06E6-4067-6049-80EB-CFAFEF6934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Photo_resume_Median_theme.dotx</Template>
  <TotalTime>65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 Tech</dc:creator>
  <dc:description>Yasir Sabih Hashim Al-Lami</dc:description>
  <cp:lastModifiedBy>9647502160236</cp:lastModifiedBy>
  <cp:revision>6</cp:revision>
  <dcterms:created xsi:type="dcterms:W3CDTF">2018-12-21T16:29:00Z</dcterms:created>
  <dcterms:modified xsi:type="dcterms:W3CDTF">2019-09-05T13:26:00Z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